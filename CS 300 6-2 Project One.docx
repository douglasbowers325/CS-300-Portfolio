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A9B70" w14:textId="0AA3907B" w:rsidR="00E614DD" w:rsidRDefault="007009A8">
      <w:pPr>
        <w:pStyle w:val="NoSpacing"/>
      </w:pPr>
      <w:r>
        <w:t>Douglas Bowers</w:t>
      </w:r>
    </w:p>
    <w:p w14:paraId="0329E491" w14:textId="593576D6" w:rsidR="00E614DD" w:rsidRDefault="007009A8">
      <w:pPr>
        <w:pStyle w:val="NoSpacing"/>
      </w:pPr>
      <w:r>
        <w:t>CS-300</w:t>
      </w:r>
    </w:p>
    <w:p w14:paraId="79325016" w14:textId="5034DD3B" w:rsidR="00E614DD" w:rsidRDefault="007009A8">
      <w:pPr>
        <w:pStyle w:val="NoSpacing"/>
      </w:pPr>
      <w:r>
        <w:t>4/11/2024</w:t>
      </w:r>
    </w:p>
    <w:p w14:paraId="1A374BCA" w14:textId="0FD959DD" w:rsidR="00E614DD" w:rsidRDefault="007009A8">
      <w:pPr>
        <w:pStyle w:val="Title"/>
      </w:pPr>
      <w:r>
        <w:t>6-2 Project One</w:t>
      </w:r>
    </w:p>
    <w:p w14:paraId="16C0BD8F" w14:textId="196DE844" w:rsidR="007009A8" w:rsidRDefault="007009A8" w:rsidP="007009A8">
      <w:pPr>
        <w:ind w:firstLine="0"/>
      </w:pPr>
      <w:r>
        <w:t>Reading File:</w:t>
      </w:r>
    </w:p>
    <w:p w14:paraId="0E1CF7E0" w14:textId="435346EB" w:rsidR="007009A8" w:rsidRDefault="007009A8" w:rsidP="007009A8">
      <w:pPr>
        <w:ind w:firstLine="0"/>
      </w:pPr>
      <w:r>
        <w:t xml:space="preserve">Use </w:t>
      </w:r>
      <w:proofErr w:type="spellStart"/>
      <w:r>
        <w:t>fstream</w:t>
      </w:r>
      <w:proofErr w:type="spellEnd"/>
      <w:r>
        <w:t xml:space="preserve"> to open file</w:t>
      </w:r>
    </w:p>
    <w:p w14:paraId="2E971280" w14:textId="681F7060" w:rsidR="007009A8" w:rsidRDefault="007009A8" w:rsidP="007009A8">
      <w:pPr>
        <w:ind w:firstLine="0"/>
      </w:pPr>
      <w:r>
        <w:t xml:space="preserve">Create method void </w:t>
      </w:r>
      <w:proofErr w:type="spellStart"/>
      <w:r>
        <w:t>loadCourses</w:t>
      </w:r>
      <w:proofErr w:type="spellEnd"/>
      <w:r>
        <w:t xml:space="preserve">(string </w:t>
      </w:r>
      <w:proofErr w:type="spellStart"/>
      <w:r>
        <w:t>csvPath</w:t>
      </w:r>
      <w:proofErr w:type="spellEnd"/>
      <w:r>
        <w:t xml:space="preserve">, </w:t>
      </w:r>
      <w:proofErr w:type="spellStart"/>
      <w:r>
        <w:t>dataStructure</w:t>
      </w:r>
      <w:proofErr w:type="spellEnd"/>
      <w:r>
        <w:t>)</w:t>
      </w:r>
    </w:p>
    <w:p w14:paraId="05905771" w14:textId="02B1B641" w:rsidR="007009A8" w:rsidRDefault="007009A8" w:rsidP="007009A8">
      <w:pPr>
        <w:ind w:firstLine="0"/>
      </w:pPr>
      <w:r>
        <w:t xml:space="preserve">Make call to open </w:t>
      </w:r>
      <w:proofErr w:type="gramStart"/>
      <w:r>
        <w:t>file, if</w:t>
      </w:r>
      <w:proofErr w:type="gramEnd"/>
      <w:r>
        <w:t xml:space="preserve"> return value is -1 then file not found</w:t>
      </w:r>
    </w:p>
    <w:p w14:paraId="6458BAB5" w14:textId="1814FC45" w:rsidR="007009A8" w:rsidRDefault="007009A8" w:rsidP="007009A8">
      <w:pPr>
        <w:ind w:firstLine="0"/>
      </w:pPr>
      <w:r>
        <w:t>Else file is found</w:t>
      </w:r>
    </w:p>
    <w:p w14:paraId="4AD80945" w14:textId="64E52B47" w:rsidR="007009A8" w:rsidRDefault="007009A8" w:rsidP="007009A8">
      <w:r>
        <w:t>While it is not EOF</w:t>
      </w:r>
    </w:p>
    <w:p w14:paraId="65B81747" w14:textId="46BA25E3" w:rsidR="007009A8" w:rsidRDefault="007009A8" w:rsidP="007009A8">
      <w:r>
        <w:tab/>
        <w:t>Read each line</w:t>
      </w:r>
    </w:p>
    <w:p w14:paraId="2A44C573" w14:textId="6E4C4496" w:rsidR="007009A8" w:rsidRDefault="007009A8" w:rsidP="007009A8">
      <w:r>
        <w:tab/>
      </w:r>
      <w:r>
        <w:tab/>
        <w:t>If there are less than two values in a line, return Error</w:t>
      </w:r>
    </w:p>
    <w:p w14:paraId="1DC2B343" w14:textId="7EF0277F" w:rsidR="007009A8" w:rsidRDefault="007009A8" w:rsidP="007009A8">
      <w:r>
        <w:tab/>
      </w:r>
      <w:r>
        <w:tab/>
        <w:t>Else read parameters</w:t>
      </w:r>
    </w:p>
    <w:p w14:paraId="4FDDE75B" w14:textId="5E2840D3" w:rsidR="007009A8" w:rsidRDefault="007009A8" w:rsidP="007009A8">
      <w:r>
        <w:tab/>
      </w:r>
      <w:r>
        <w:tab/>
        <w:t>If there are three of more parameters</w:t>
      </w:r>
    </w:p>
    <w:p w14:paraId="4413E77B" w14:textId="02DB6076" w:rsidR="007009A8" w:rsidRDefault="007009A8" w:rsidP="007009A8">
      <w:r>
        <w:tab/>
      </w:r>
      <w:r>
        <w:tab/>
      </w:r>
      <w:r>
        <w:tab/>
        <w:t>If 3 or more parameters are in first parameter elsewhere, continue</w:t>
      </w:r>
    </w:p>
    <w:p w14:paraId="4D99E6F3" w14:textId="694F0002" w:rsidR="007009A8" w:rsidRDefault="007009A8" w:rsidP="007009A8">
      <w:r>
        <w:tab/>
      </w:r>
      <w:r>
        <w:tab/>
      </w:r>
      <w:r>
        <w:tab/>
        <w:t>Else return Error</w:t>
      </w:r>
    </w:p>
    <w:p w14:paraId="69A1E026" w14:textId="7B2E49B2" w:rsidR="007009A8" w:rsidRDefault="007009A8" w:rsidP="007009A8">
      <w:pPr>
        <w:ind w:firstLine="0"/>
      </w:pPr>
      <w:r>
        <w:t>Close file</w:t>
      </w:r>
    </w:p>
    <w:p w14:paraId="36E01D72" w14:textId="77777777" w:rsidR="007009A8" w:rsidRDefault="007009A8" w:rsidP="007009A8">
      <w:pPr>
        <w:ind w:firstLine="0"/>
      </w:pPr>
    </w:p>
    <w:p w14:paraId="16207828" w14:textId="69C1C8A5" w:rsidR="007009A8" w:rsidRDefault="007009A8" w:rsidP="007009A8">
      <w:pPr>
        <w:ind w:firstLine="0"/>
      </w:pPr>
      <w:r>
        <w:t>Hold Course Information:</w:t>
      </w:r>
    </w:p>
    <w:p w14:paraId="5FFADC19" w14:textId="51164A30" w:rsidR="007009A8" w:rsidRDefault="007009A8" w:rsidP="007009A8">
      <w:pPr>
        <w:ind w:firstLine="0"/>
      </w:pPr>
      <w:r>
        <w:t>Create struct Course{}</w:t>
      </w:r>
    </w:p>
    <w:p w14:paraId="3FA23449" w14:textId="498082BE" w:rsidR="007009A8" w:rsidRDefault="007009A8" w:rsidP="007009A8">
      <w:pPr>
        <w:ind w:firstLine="0"/>
      </w:pPr>
      <w:r>
        <w:t>Create Identifiers: Course ID, Course Name, Prerequisite</w:t>
      </w:r>
    </w:p>
    <w:p w14:paraId="7BE8878B" w14:textId="37BB4A53" w:rsidR="007009A8" w:rsidRDefault="007009A8" w:rsidP="007009A8">
      <w:pPr>
        <w:ind w:firstLine="0"/>
      </w:pPr>
    </w:p>
    <w:p w14:paraId="1A94FF87" w14:textId="77777777" w:rsidR="007009A8" w:rsidRDefault="007009A8" w:rsidP="007009A8">
      <w:pPr>
        <w:ind w:firstLine="0"/>
      </w:pPr>
    </w:p>
    <w:p w14:paraId="686E61F3" w14:textId="28B1FDEC" w:rsidR="007009A8" w:rsidRDefault="007009A8" w:rsidP="007009A8">
      <w:pPr>
        <w:ind w:firstLine="0"/>
      </w:pPr>
      <w:r>
        <w:lastRenderedPageBreak/>
        <w:t>Vector:</w:t>
      </w:r>
    </w:p>
    <w:p w14:paraId="424DF997" w14:textId="04D764E9" w:rsidR="007009A8" w:rsidRDefault="007009A8" w:rsidP="007009A8">
      <w:pPr>
        <w:ind w:firstLine="0"/>
      </w:pPr>
      <w:r>
        <w:t>vector&lt;Course&gt;</w:t>
      </w:r>
      <w:proofErr w:type="spellStart"/>
      <w:r>
        <w:t>loadCourses</w:t>
      </w:r>
      <w:proofErr w:type="spellEnd"/>
      <w:r>
        <w:t xml:space="preserve">(string </w:t>
      </w:r>
      <w:proofErr w:type="spellStart"/>
      <w:r>
        <w:t>csvPath</w:t>
      </w:r>
      <w:proofErr w:type="spellEnd"/>
      <w:r>
        <w:t>)</w:t>
      </w:r>
    </w:p>
    <w:p w14:paraId="7A6D24CF" w14:textId="183559C3" w:rsidR="007009A8" w:rsidRDefault="007009A8" w:rsidP="007009A8">
      <w:pPr>
        <w:ind w:firstLine="0"/>
      </w:pPr>
      <w:r>
        <w:t xml:space="preserve">for (int I = 0; I &lt; </w:t>
      </w:r>
      <w:proofErr w:type="spellStart"/>
      <w:r>
        <w:t>file.rowCount</w:t>
      </w:r>
      <w:proofErr w:type="spellEnd"/>
      <w:r>
        <w:t xml:space="preserve">(); </w:t>
      </w:r>
      <w:proofErr w:type="spellStart"/>
      <w:r>
        <w:t>i</w:t>
      </w:r>
      <w:proofErr w:type="spellEnd"/>
      <w:r>
        <w:t>++) {</w:t>
      </w:r>
    </w:p>
    <w:p w14:paraId="7F1E84A5" w14:textId="3265854B" w:rsidR="007009A8" w:rsidRDefault="007009A8" w:rsidP="007009A8">
      <w:pPr>
        <w:ind w:firstLine="0"/>
      </w:pPr>
      <w:r>
        <w:t>Create data structure, add to course collection</w:t>
      </w:r>
    </w:p>
    <w:p w14:paraId="45325066" w14:textId="1BF76974" w:rsidR="007009A8" w:rsidRDefault="007009A8" w:rsidP="007009A8">
      <w:pPr>
        <w:ind w:firstLine="0"/>
      </w:pPr>
      <w:r>
        <w:tab/>
        <w:t xml:space="preserve">Course </w:t>
      </w:r>
      <w:proofErr w:type="spellStart"/>
      <w:proofErr w:type="gramStart"/>
      <w:r>
        <w:t>course</w:t>
      </w:r>
      <w:proofErr w:type="spellEnd"/>
      <w:r>
        <w:t>;</w:t>
      </w:r>
      <w:proofErr w:type="gramEnd"/>
    </w:p>
    <w:p w14:paraId="60EB1196" w14:textId="579760C6" w:rsidR="007009A8" w:rsidRDefault="007009A8" w:rsidP="007009A8">
      <w:pPr>
        <w:ind w:firstLine="0"/>
      </w:pPr>
      <w:r>
        <w:tab/>
      </w:r>
      <w:proofErr w:type="spellStart"/>
      <w:r>
        <w:t>Course.courseID</w:t>
      </w:r>
      <w:proofErr w:type="spellEnd"/>
      <w:r>
        <w:t xml:space="preserve"> = file[</w:t>
      </w:r>
      <w:proofErr w:type="spellStart"/>
      <w:r>
        <w:t>i</w:t>
      </w:r>
      <w:proofErr w:type="spellEnd"/>
      <w:r>
        <w:t>][1</w:t>
      </w:r>
      <w:proofErr w:type="gramStart"/>
      <w:r>
        <w:t>];</w:t>
      </w:r>
      <w:proofErr w:type="gramEnd"/>
    </w:p>
    <w:p w14:paraId="73179116" w14:textId="127BF46A" w:rsidR="007009A8" w:rsidRDefault="007009A8" w:rsidP="007009A8">
      <w:pPr>
        <w:ind w:firstLine="0"/>
      </w:pPr>
      <w:r>
        <w:tab/>
        <w:t>Course.name = file[</w:t>
      </w:r>
      <w:proofErr w:type="spellStart"/>
      <w:r>
        <w:t>i</w:t>
      </w:r>
      <w:proofErr w:type="spellEnd"/>
      <w:r>
        <w:t>][0</w:t>
      </w:r>
      <w:proofErr w:type="gramStart"/>
      <w:r>
        <w:t>];</w:t>
      </w:r>
      <w:proofErr w:type="gramEnd"/>
    </w:p>
    <w:p w14:paraId="477C4F73" w14:textId="4B94020E" w:rsidR="007009A8" w:rsidRDefault="007009A8" w:rsidP="007009A8">
      <w:pPr>
        <w:ind w:firstLine="0"/>
      </w:pPr>
      <w:r>
        <w:tab/>
      </w:r>
      <w:r>
        <w:tab/>
        <w:t>While not EOF</w:t>
      </w:r>
    </w:p>
    <w:p w14:paraId="44F45258" w14:textId="06950F59" w:rsidR="007009A8" w:rsidRDefault="007009A8" w:rsidP="007009A8">
      <w:pPr>
        <w:ind w:firstLine="0"/>
      </w:pPr>
      <w:r>
        <w:tab/>
      </w:r>
      <w:r>
        <w:tab/>
      </w:r>
      <w:r>
        <w:tab/>
      </w:r>
      <w:proofErr w:type="spellStart"/>
      <w:r>
        <w:t>Course.prereq</w:t>
      </w:r>
      <w:proofErr w:type="spellEnd"/>
      <w:r>
        <w:t xml:space="preserve"> = file[</w:t>
      </w:r>
      <w:proofErr w:type="spellStart"/>
      <w:r>
        <w:t>i</w:t>
      </w:r>
      <w:proofErr w:type="spellEnd"/>
      <w:r>
        <w:t>][8</w:t>
      </w:r>
      <w:proofErr w:type="gramStart"/>
      <w:r>
        <w:t>];</w:t>
      </w:r>
      <w:proofErr w:type="gramEnd"/>
    </w:p>
    <w:p w14:paraId="3B1B2B77" w14:textId="7DAC1A89" w:rsidR="007009A8" w:rsidRDefault="007009A8" w:rsidP="007009A8">
      <w:pPr>
        <w:ind w:firstLine="0"/>
      </w:pPr>
      <w:r>
        <w:tab/>
      </w:r>
      <w:proofErr w:type="spellStart"/>
      <w:r>
        <w:t>Course.push_back</w:t>
      </w:r>
      <w:proofErr w:type="spellEnd"/>
      <w:r>
        <w:t>(course</w:t>
      </w:r>
      <w:proofErr w:type="gramStart"/>
      <w:r>
        <w:t>);</w:t>
      </w:r>
      <w:proofErr w:type="gramEnd"/>
    </w:p>
    <w:p w14:paraId="120FF362" w14:textId="77777777" w:rsidR="007009A8" w:rsidRDefault="007009A8" w:rsidP="007009A8">
      <w:pPr>
        <w:ind w:firstLine="0"/>
      </w:pPr>
    </w:p>
    <w:p w14:paraId="45E6BB58" w14:textId="3F965A4F" w:rsidR="007009A8" w:rsidRDefault="007009A8" w:rsidP="007009A8">
      <w:pPr>
        <w:ind w:firstLine="0"/>
      </w:pPr>
      <w:r>
        <w:t>Hash Table:</w:t>
      </w:r>
    </w:p>
    <w:p w14:paraId="325EA6CB" w14:textId="299F4678" w:rsidR="007009A8" w:rsidRDefault="007009A8" w:rsidP="007009A8">
      <w:pPr>
        <w:ind w:firstLine="0"/>
      </w:pPr>
      <w:r>
        <w:t xml:space="preserve">Create </w:t>
      </w:r>
      <w:proofErr w:type="spellStart"/>
      <w:r>
        <w:t>Hashtable</w:t>
      </w:r>
      <w:proofErr w:type="spellEnd"/>
    </w:p>
    <w:p w14:paraId="04944E91" w14:textId="23DE1C19" w:rsidR="007009A8" w:rsidRDefault="007009A8" w:rsidP="007009A8">
      <w:pPr>
        <w:ind w:firstLine="0"/>
      </w:pPr>
      <w:r>
        <w:tab/>
        <w:t>Create node struct</w:t>
      </w:r>
    </w:p>
    <w:p w14:paraId="6A3FCF4D" w14:textId="5005BC9F" w:rsidR="007009A8" w:rsidRDefault="007009A8" w:rsidP="007009A8">
      <w:pPr>
        <w:ind w:firstLine="0"/>
      </w:pPr>
      <w:r>
        <w:tab/>
      </w:r>
      <w:r>
        <w:tab/>
        <w:t xml:space="preserve">Course </w:t>
      </w:r>
      <w:proofErr w:type="spellStart"/>
      <w:r>
        <w:t>course</w:t>
      </w:r>
      <w:proofErr w:type="spellEnd"/>
    </w:p>
    <w:p w14:paraId="3CDEC137" w14:textId="6AC40337" w:rsidR="007009A8" w:rsidRDefault="007009A8" w:rsidP="007009A8">
      <w:pPr>
        <w:ind w:firstLine="0"/>
      </w:pPr>
      <w:r>
        <w:tab/>
      </w:r>
      <w:r>
        <w:tab/>
      </w:r>
      <w:proofErr w:type="spellStart"/>
      <w:r>
        <w:t>Unisgned</w:t>
      </w:r>
      <w:proofErr w:type="spellEnd"/>
      <w:r>
        <w:t xml:space="preserve"> int key</w:t>
      </w:r>
    </w:p>
    <w:p w14:paraId="5BA1D159" w14:textId="7F48F795" w:rsidR="007009A8" w:rsidRDefault="007009A8" w:rsidP="007009A8">
      <w:pPr>
        <w:ind w:firstLine="0"/>
      </w:pPr>
      <w:r>
        <w:tab/>
        <w:t>Vector&lt;Node&gt;nodes</w:t>
      </w:r>
    </w:p>
    <w:p w14:paraId="4BB03159" w14:textId="321FCA68" w:rsidR="007009A8" w:rsidRDefault="007009A8" w:rsidP="007009A8">
      <w:pPr>
        <w:ind w:firstLine="0"/>
      </w:pPr>
      <w:r>
        <w:tab/>
        <w:t xml:space="preserve">Define </w:t>
      </w:r>
      <w:proofErr w:type="spellStart"/>
      <w:r>
        <w:t>tableSize</w:t>
      </w:r>
      <w:proofErr w:type="spellEnd"/>
    </w:p>
    <w:p w14:paraId="32E5B6A5" w14:textId="21A02F17" w:rsidR="007009A8" w:rsidRDefault="007009A8" w:rsidP="007009A8">
      <w:pPr>
        <w:ind w:firstLine="0"/>
      </w:pPr>
      <w:r>
        <w:tab/>
        <w:t>Unsigned int had(int key)</w:t>
      </w:r>
    </w:p>
    <w:p w14:paraId="1566B6D9" w14:textId="34F0F2E7" w:rsidR="007009A8" w:rsidRDefault="007009A8" w:rsidP="007009A8">
      <w:pPr>
        <w:ind w:firstLine="0"/>
      </w:pPr>
      <w:r>
        <w:t xml:space="preserve">Create insert method void </w:t>
      </w:r>
      <w:proofErr w:type="spellStart"/>
      <w:proofErr w:type="gramStart"/>
      <w:r>
        <w:t>HashTable</w:t>
      </w:r>
      <w:proofErr w:type="spellEnd"/>
      <w:r>
        <w:t>::</w:t>
      </w:r>
      <w:proofErr w:type="gramEnd"/>
      <w:r>
        <w:t>Insert(Crouse course)</w:t>
      </w:r>
    </w:p>
    <w:p w14:paraId="04B71D06" w14:textId="6180F330" w:rsidR="007009A8" w:rsidRDefault="007009A8" w:rsidP="007009A8">
      <w:pPr>
        <w:ind w:firstLine="0"/>
      </w:pPr>
      <w:r>
        <w:t>Create key for given course, search for node with that key value</w:t>
      </w:r>
    </w:p>
    <w:p w14:paraId="7C19E345" w14:textId="19BED869" w:rsidR="007009A8" w:rsidRDefault="007009A8" w:rsidP="007009A8">
      <w:pPr>
        <w:ind w:firstLine="0"/>
      </w:pPr>
      <w:r>
        <w:t xml:space="preserve">If no </w:t>
      </w:r>
      <w:r w:rsidR="00210EE9">
        <w:t>key value found</w:t>
      </w:r>
    </w:p>
    <w:p w14:paraId="724DE467" w14:textId="0C31F35D" w:rsidR="00210EE9" w:rsidRDefault="00210EE9" w:rsidP="007009A8">
      <w:pPr>
        <w:ind w:firstLine="0"/>
      </w:pPr>
      <w:r>
        <w:tab/>
        <w:t>Assign this node to key position</w:t>
      </w:r>
    </w:p>
    <w:p w14:paraId="28AEBCD9" w14:textId="01F4B512" w:rsidR="00210EE9" w:rsidRDefault="00210EE9" w:rsidP="007009A8">
      <w:pPr>
        <w:ind w:firstLine="0"/>
      </w:pPr>
      <w:r>
        <w:lastRenderedPageBreak/>
        <w:t>Else if node is used</w:t>
      </w:r>
    </w:p>
    <w:p w14:paraId="75814227" w14:textId="63C9B154" w:rsidR="00210EE9" w:rsidRDefault="00210EE9" w:rsidP="007009A8">
      <w:pPr>
        <w:ind w:firstLine="0"/>
      </w:pPr>
      <w:r>
        <w:tab/>
        <w:t>Assign old node key to UNIT_MAX, set to key, set old node to course and old node next to null pointer</w:t>
      </w:r>
    </w:p>
    <w:p w14:paraId="0F146347" w14:textId="63CF7E96" w:rsidR="00210EE9" w:rsidRDefault="00210EE9" w:rsidP="007009A8">
      <w:pPr>
        <w:ind w:firstLine="0"/>
      </w:pPr>
      <w:r>
        <w:t>Else find the next open node</w:t>
      </w:r>
    </w:p>
    <w:p w14:paraId="4776481C" w14:textId="06B48D01" w:rsidR="00210EE9" w:rsidRDefault="00210EE9" w:rsidP="007009A8">
      <w:pPr>
        <w:ind w:firstLine="0"/>
      </w:pPr>
      <w:r>
        <w:tab/>
        <w:t xml:space="preserve">Add new </w:t>
      </w:r>
      <w:proofErr w:type="spellStart"/>
      <w:r>
        <w:t>newNode</w:t>
      </w:r>
      <w:proofErr w:type="spellEnd"/>
      <w:r>
        <w:t xml:space="preserve"> to end</w:t>
      </w:r>
    </w:p>
    <w:p w14:paraId="1B0906D9" w14:textId="099A8ED6" w:rsidR="00210EE9" w:rsidRDefault="00210EE9" w:rsidP="007009A8">
      <w:pPr>
        <w:ind w:firstLine="0"/>
      </w:pPr>
      <w:r>
        <w:t xml:space="preserve">Void </w:t>
      </w:r>
      <w:proofErr w:type="spellStart"/>
      <w:r>
        <w:t>loadCourses</w:t>
      </w:r>
      <w:proofErr w:type="spellEnd"/>
      <w:r>
        <w:t xml:space="preserve">(string </w:t>
      </w:r>
      <w:proofErr w:type="spellStart"/>
      <w:r>
        <w:t>csvPath</w:t>
      </w:r>
      <w:proofErr w:type="spellEnd"/>
      <w:r>
        <w:t xml:space="preserve">, </w:t>
      </w:r>
      <w:proofErr w:type="spellStart"/>
      <w:r>
        <w:t>HashTable</w:t>
      </w:r>
      <w:proofErr w:type="spellEnd"/>
      <w:r>
        <w:t>*</w:t>
      </w:r>
      <w:proofErr w:type="spellStart"/>
      <w:r>
        <w:t>hashtable</w:t>
      </w:r>
      <w:proofErr w:type="spellEnd"/>
      <w:r>
        <w:t>)</w:t>
      </w:r>
    </w:p>
    <w:p w14:paraId="380B1667" w14:textId="028D6117" w:rsidR="00210EE9" w:rsidRDefault="00210EE9" w:rsidP="007009A8">
      <w:pPr>
        <w:ind w:firstLine="0"/>
      </w:pPr>
      <w:r>
        <w:t>Loop to read rows from CSV file</w:t>
      </w:r>
    </w:p>
    <w:p w14:paraId="176B2871" w14:textId="342E395B" w:rsidR="00210EE9" w:rsidRDefault="00210EE9" w:rsidP="007009A8">
      <w:pPr>
        <w:ind w:firstLine="0"/>
      </w:pPr>
      <w:r>
        <w:t xml:space="preserve">For (unsigned int I = 0; I &lt; </w:t>
      </w:r>
      <w:proofErr w:type="spellStart"/>
      <w:r>
        <w:t>file.rowCount</w:t>
      </w:r>
      <w:proofErr w:type="spellEnd"/>
      <w:r>
        <w:t>(); I ++) {</w:t>
      </w:r>
    </w:p>
    <w:p w14:paraId="7D4EE77F" w14:textId="107D1C65" w:rsidR="00210EE9" w:rsidRDefault="00210EE9" w:rsidP="007009A8">
      <w:pPr>
        <w:ind w:firstLine="0"/>
      </w:pPr>
      <w:r>
        <w:tab/>
        <w:t>Create data structure and add to course collection</w:t>
      </w:r>
    </w:p>
    <w:p w14:paraId="4ABE1313" w14:textId="11B98B57" w:rsidR="00210EE9" w:rsidRDefault="00210EE9" w:rsidP="007009A8">
      <w:pPr>
        <w:ind w:firstLine="0"/>
      </w:pPr>
      <w:r>
        <w:tab/>
        <w:t xml:space="preserve">Course </w:t>
      </w:r>
      <w:proofErr w:type="spellStart"/>
      <w:proofErr w:type="gramStart"/>
      <w:r>
        <w:t>course</w:t>
      </w:r>
      <w:proofErr w:type="spellEnd"/>
      <w:r>
        <w:t>;</w:t>
      </w:r>
      <w:proofErr w:type="gramEnd"/>
    </w:p>
    <w:p w14:paraId="62EF8A57" w14:textId="75E393BD" w:rsidR="00210EE9" w:rsidRDefault="00210EE9" w:rsidP="007009A8">
      <w:pPr>
        <w:ind w:firstLine="0"/>
      </w:pPr>
      <w:r>
        <w:tab/>
      </w:r>
      <w:proofErr w:type="spellStart"/>
      <w:r>
        <w:t>Course.courseID</w:t>
      </w:r>
      <w:proofErr w:type="spellEnd"/>
      <w:r>
        <w:t xml:space="preserve"> = file[</w:t>
      </w:r>
      <w:proofErr w:type="spellStart"/>
      <w:r>
        <w:t>i</w:t>
      </w:r>
      <w:proofErr w:type="spellEnd"/>
      <w:r>
        <w:t>][1</w:t>
      </w:r>
      <w:proofErr w:type="gramStart"/>
      <w:r>
        <w:t>];</w:t>
      </w:r>
      <w:proofErr w:type="gramEnd"/>
    </w:p>
    <w:p w14:paraId="5895876E" w14:textId="16D809CD" w:rsidR="00210EE9" w:rsidRDefault="00210EE9" w:rsidP="007009A8">
      <w:pPr>
        <w:ind w:firstLine="0"/>
      </w:pPr>
      <w:r>
        <w:tab/>
        <w:t>Course.name = file[</w:t>
      </w:r>
      <w:proofErr w:type="spellStart"/>
      <w:r>
        <w:t>i</w:t>
      </w:r>
      <w:proofErr w:type="spellEnd"/>
      <w:r>
        <w:t>][0</w:t>
      </w:r>
      <w:proofErr w:type="gramStart"/>
      <w:r>
        <w:t>];</w:t>
      </w:r>
      <w:proofErr w:type="gramEnd"/>
    </w:p>
    <w:p w14:paraId="15479BF9" w14:textId="69128411" w:rsidR="00210EE9" w:rsidRDefault="00210EE9" w:rsidP="007009A8">
      <w:pPr>
        <w:ind w:firstLine="0"/>
      </w:pPr>
      <w:r>
        <w:tab/>
      </w:r>
      <w:r>
        <w:tab/>
        <w:t>While not EOF</w:t>
      </w:r>
    </w:p>
    <w:p w14:paraId="643969E9" w14:textId="559F8304" w:rsidR="00210EE9" w:rsidRDefault="00210EE9" w:rsidP="007009A8">
      <w:pPr>
        <w:ind w:firstLine="0"/>
      </w:pPr>
      <w:r>
        <w:tab/>
      </w:r>
      <w:r>
        <w:tab/>
      </w:r>
      <w:r>
        <w:tab/>
      </w:r>
      <w:proofErr w:type="spellStart"/>
      <w:r>
        <w:t>Course.prereq</w:t>
      </w:r>
      <w:proofErr w:type="spellEnd"/>
      <w:r>
        <w:t xml:space="preserve"> = file[</w:t>
      </w:r>
      <w:proofErr w:type="spellStart"/>
      <w:r>
        <w:t>i</w:t>
      </w:r>
      <w:proofErr w:type="spellEnd"/>
      <w:r>
        <w:t>][8</w:t>
      </w:r>
      <w:proofErr w:type="gramStart"/>
      <w:r>
        <w:t>];</w:t>
      </w:r>
      <w:proofErr w:type="gramEnd"/>
    </w:p>
    <w:p w14:paraId="2CC78577" w14:textId="1B8C7723" w:rsidR="00210EE9" w:rsidRDefault="00210EE9" w:rsidP="007009A8">
      <w:pPr>
        <w:ind w:firstLine="0"/>
      </w:pPr>
      <w:r>
        <w:tab/>
      </w:r>
      <w:proofErr w:type="spellStart"/>
      <w:r>
        <w:t>hashTable</w:t>
      </w:r>
      <w:proofErr w:type="spellEnd"/>
      <w:r>
        <w:t>-&gt;Insert(course</w:t>
      </w:r>
      <w:proofErr w:type="gramStart"/>
      <w:r>
        <w:t>);</w:t>
      </w:r>
      <w:proofErr w:type="gramEnd"/>
    </w:p>
    <w:p w14:paraId="3927FCC8" w14:textId="77777777" w:rsidR="00210EE9" w:rsidRDefault="00210EE9" w:rsidP="007009A8">
      <w:pPr>
        <w:ind w:firstLine="0"/>
      </w:pPr>
    </w:p>
    <w:p w14:paraId="3FD1EE38" w14:textId="181587A8" w:rsidR="00210EE9" w:rsidRDefault="00210EE9" w:rsidP="007009A8">
      <w:pPr>
        <w:ind w:firstLine="0"/>
      </w:pPr>
      <w:r>
        <w:t>Tree:</w:t>
      </w:r>
    </w:p>
    <w:p w14:paraId="203B6ECD" w14:textId="388B9011" w:rsidR="00210EE9" w:rsidRDefault="00024884" w:rsidP="007009A8">
      <w:pPr>
        <w:ind w:firstLine="0"/>
      </w:pPr>
      <w:r>
        <w:t>Define binary search tree to hold all courses</w:t>
      </w:r>
    </w:p>
    <w:p w14:paraId="0BD39AFC" w14:textId="7C9980DD" w:rsidR="00024884" w:rsidRDefault="00024884" w:rsidP="007009A8">
      <w:pPr>
        <w:ind w:firstLine="0"/>
      </w:pPr>
      <w:r>
        <w:tab/>
        <w:t>BinarySearchTree*</w:t>
      </w:r>
      <w:proofErr w:type="spellStart"/>
      <w:proofErr w:type="gramStart"/>
      <w:r>
        <w:t>bst</w:t>
      </w:r>
      <w:proofErr w:type="spellEnd"/>
      <w:r>
        <w:t>;</w:t>
      </w:r>
      <w:proofErr w:type="gramEnd"/>
    </w:p>
    <w:p w14:paraId="7B85114A" w14:textId="683E0F36" w:rsidR="00024884" w:rsidRDefault="00024884" w:rsidP="007009A8">
      <w:pPr>
        <w:ind w:firstLine="0"/>
      </w:pPr>
      <w:r>
        <w:tab/>
      </w:r>
      <w:proofErr w:type="spellStart"/>
      <w:r>
        <w:t>Bst</w:t>
      </w:r>
      <w:proofErr w:type="spellEnd"/>
      <w:r>
        <w:t xml:space="preserve"> = new BinarySearchTree(</w:t>
      </w:r>
      <w:proofErr w:type="gramStart"/>
      <w:r>
        <w:t>);</w:t>
      </w:r>
      <w:proofErr w:type="gramEnd"/>
    </w:p>
    <w:p w14:paraId="69D39C96" w14:textId="7BC86FB1" w:rsidR="00024884" w:rsidRDefault="00024884" w:rsidP="007009A8">
      <w:pPr>
        <w:ind w:firstLine="0"/>
      </w:pPr>
      <w:r>
        <w:tab/>
        <w:t xml:space="preserve">Course </w:t>
      </w:r>
      <w:proofErr w:type="spellStart"/>
      <w:proofErr w:type="gramStart"/>
      <w:r>
        <w:t>course</w:t>
      </w:r>
      <w:proofErr w:type="spellEnd"/>
      <w:r>
        <w:t>;</w:t>
      </w:r>
      <w:proofErr w:type="gramEnd"/>
    </w:p>
    <w:p w14:paraId="512801D1" w14:textId="5FBB2E61" w:rsidR="00024884" w:rsidRDefault="00024884" w:rsidP="007009A8">
      <w:pPr>
        <w:ind w:firstLine="0"/>
      </w:pPr>
      <w:r>
        <w:t xml:space="preserve">Create add node method void </w:t>
      </w:r>
      <w:proofErr w:type="gramStart"/>
      <w:r>
        <w:t>BinarySearchTree::</w:t>
      </w:r>
      <w:proofErr w:type="spellStart"/>
      <w:proofErr w:type="gramEnd"/>
      <w:r>
        <w:t>addNode</w:t>
      </w:r>
      <w:proofErr w:type="spellEnd"/>
      <w:r>
        <w:t>(Node*node, Course course)</w:t>
      </w:r>
    </w:p>
    <w:p w14:paraId="36592F9F" w14:textId="77777777" w:rsidR="00024884" w:rsidRDefault="00024884" w:rsidP="007009A8">
      <w:pPr>
        <w:ind w:firstLine="0"/>
      </w:pPr>
    </w:p>
    <w:p w14:paraId="7D1FEE26" w14:textId="751F718C" w:rsidR="00024884" w:rsidRDefault="00024884" w:rsidP="007009A8">
      <w:pPr>
        <w:ind w:firstLine="0"/>
      </w:pPr>
      <w:r>
        <w:lastRenderedPageBreak/>
        <w:t>If root is null, add root</w:t>
      </w:r>
    </w:p>
    <w:p w14:paraId="796AB1B0" w14:textId="31772751" w:rsidR="00024884" w:rsidRDefault="00024884" w:rsidP="007009A8">
      <w:pPr>
        <w:ind w:firstLine="0"/>
      </w:pPr>
      <w:r>
        <w:t>If node is less than root, add to left</w:t>
      </w:r>
    </w:p>
    <w:p w14:paraId="0B827EE3" w14:textId="2775B6EC" w:rsidR="00024884" w:rsidRDefault="00024884" w:rsidP="007009A8">
      <w:pPr>
        <w:ind w:firstLine="0"/>
      </w:pPr>
      <w:r>
        <w:tab/>
        <w:t>If no left node</w:t>
      </w:r>
    </w:p>
    <w:p w14:paraId="4D815DC5" w14:textId="2CE7B6C2" w:rsidR="00024884" w:rsidRDefault="00024884" w:rsidP="007009A8">
      <w:pPr>
        <w:ind w:firstLine="0"/>
      </w:pPr>
      <w:r>
        <w:tab/>
      </w:r>
      <w:r>
        <w:tab/>
        <w:t>Node becomes left</w:t>
      </w:r>
    </w:p>
    <w:p w14:paraId="4E48E6E0" w14:textId="5DFE43CB" w:rsidR="00024884" w:rsidRDefault="00024884" w:rsidP="007009A8">
      <w:pPr>
        <w:ind w:firstLine="0"/>
      </w:pPr>
      <w:r>
        <w:t>If node is greater than root, add to right</w:t>
      </w:r>
    </w:p>
    <w:p w14:paraId="67C59191" w14:textId="66C59D63" w:rsidR="00024884" w:rsidRDefault="00024884" w:rsidP="007009A8">
      <w:pPr>
        <w:ind w:firstLine="0"/>
      </w:pPr>
      <w:r>
        <w:tab/>
        <w:t>If node right node</w:t>
      </w:r>
    </w:p>
    <w:p w14:paraId="4CE8DE9B" w14:textId="56731D89" w:rsidR="00024884" w:rsidRDefault="00024884" w:rsidP="007009A8">
      <w:pPr>
        <w:ind w:firstLine="0"/>
      </w:pPr>
      <w:r>
        <w:tab/>
      </w:r>
      <w:r>
        <w:tab/>
        <w:t>Node becomes right</w:t>
      </w:r>
    </w:p>
    <w:p w14:paraId="6AAEB1C1" w14:textId="010B0380" w:rsidR="00024884" w:rsidRDefault="00024884" w:rsidP="007009A8">
      <w:pPr>
        <w:ind w:firstLine="0"/>
      </w:pPr>
      <w:r>
        <w:t xml:space="preserve">Void </w:t>
      </w:r>
      <w:proofErr w:type="spellStart"/>
      <w:r>
        <w:t>loadCourses</w:t>
      </w:r>
      <w:proofErr w:type="spellEnd"/>
      <w:r>
        <w:t xml:space="preserve">(string </w:t>
      </w:r>
      <w:proofErr w:type="spellStart"/>
      <w:r>
        <w:t>csvPath</w:t>
      </w:r>
      <w:proofErr w:type="spellEnd"/>
      <w:r>
        <w:t>, BinarySearchTree*</w:t>
      </w:r>
      <w:proofErr w:type="spellStart"/>
      <w:r>
        <w:t>bst</w:t>
      </w:r>
      <w:proofErr w:type="spellEnd"/>
      <w:r>
        <w:t>)</w:t>
      </w:r>
    </w:p>
    <w:p w14:paraId="5E042348" w14:textId="5381A61F" w:rsidR="00024884" w:rsidRDefault="00024884" w:rsidP="007009A8">
      <w:pPr>
        <w:ind w:firstLine="0"/>
      </w:pPr>
      <w:r>
        <w:t>Loop to read rows from CSV file</w:t>
      </w:r>
    </w:p>
    <w:p w14:paraId="2FAA0190" w14:textId="36DC9231" w:rsidR="00024884" w:rsidRDefault="00024884" w:rsidP="007009A8">
      <w:pPr>
        <w:ind w:firstLine="0"/>
      </w:pPr>
      <w:r>
        <w:t xml:space="preserve">For (unsigned int I = 0; I &lt; </w:t>
      </w:r>
      <w:proofErr w:type="spellStart"/>
      <w:r>
        <w:t>file.rowCount</w:t>
      </w:r>
      <w:proofErr w:type="spellEnd"/>
      <w:r>
        <w:t xml:space="preserve">(); </w:t>
      </w:r>
      <w:proofErr w:type="spellStart"/>
      <w:r>
        <w:t>i</w:t>
      </w:r>
      <w:proofErr w:type="spellEnd"/>
      <w:r>
        <w:t>++) {</w:t>
      </w:r>
    </w:p>
    <w:p w14:paraId="5747D6CA" w14:textId="0A57B5AC" w:rsidR="00024884" w:rsidRDefault="00024884" w:rsidP="00024884">
      <w:r>
        <w:t>Create data structure and add to course collection</w:t>
      </w:r>
    </w:p>
    <w:p w14:paraId="1BC4B3D3" w14:textId="0D0309D8" w:rsidR="00024884" w:rsidRDefault="00024884" w:rsidP="00024884">
      <w:r>
        <w:t xml:space="preserve">Course </w:t>
      </w:r>
      <w:proofErr w:type="spellStart"/>
      <w:proofErr w:type="gramStart"/>
      <w:r>
        <w:t>course</w:t>
      </w:r>
      <w:proofErr w:type="spellEnd"/>
      <w:r>
        <w:t>;</w:t>
      </w:r>
      <w:proofErr w:type="gramEnd"/>
    </w:p>
    <w:p w14:paraId="5687DA4F" w14:textId="08C4C6BF" w:rsidR="00024884" w:rsidRDefault="00024884" w:rsidP="00024884">
      <w:proofErr w:type="spellStart"/>
      <w:r>
        <w:t>Course.courseID</w:t>
      </w:r>
      <w:proofErr w:type="spellEnd"/>
      <w:r>
        <w:t xml:space="preserve"> = file[</w:t>
      </w:r>
      <w:proofErr w:type="spellStart"/>
      <w:r>
        <w:t>i</w:t>
      </w:r>
      <w:proofErr w:type="spellEnd"/>
      <w:r>
        <w:t>][1</w:t>
      </w:r>
      <w:proofErr w:type="gramStart"/>
      <w:r>
        <w:t>];</w:t>
      </w:r>
      <w:proofErr w:type="gramEnd"/>
    </w:p>
    <w:p w14:paraId="7C440463" w14:textId="1892EC67" w:rsidR="00024884" w:rsidRDefault="00024884" w:rsidP="00024884">
      <w:r>
        <w:t>Course.name = file[</w:t>
      </w:r>
      <w:proofErr w:type="spellStart"/>
      <w:r>
        <w:t>i</w:t>
      </w:r>
      <w:proofErr w:type="spellEnd"/>
      <w:r>
        <w:t>][0</w:t>
      </w:r>
      <w:proofErr w:type="gramStart"/>
      <w:r>
        <w:t>];</w:t>
      </w:r>
      <w:proofErr w:type="gramEnd"/>
    </w:p>
    <w:p w14:paraId="7A91B746" w14:textId="59EB0709" w:rsidR="00024884" w:rsidRDefault="00024884" w:rsidP="00024884">
      <w:r>
        <w:tab/>
        <w:t>While not EOF</w:t>
      </w:r>
    </w:p>
    <w:p w14:paraId="63761336" w14:textId="2A8B2672" w:rsidR="00024884" w:rsidRDefault="00024884" w:rsidP="00024884">
      <w:r>
        <w:tab/>
      </w:r>
      <w:r>
        <w:tab/>
      </w:r>
      <w:proofErr w:type="spellStart"/>
      <w:r>
        <w:t>Course.prereq</w:t>
      </w:r>
      <w:proofErr w:type="spellEnd"/>
      <w:r>
        <w:t xml:space="preserve"> = file[</w:t>
      </w:r>
      <w:proofErr w:type="spellStart"/>
      <w:r>
        <w:t>i</w:t>
      </w:r>
      <w:proofErr w:type="spellEnd"/>
      <w:r>
        <w:t>][8</w:t>
      </w:r>
      <w:proofErr w:type="gramStart"/>
      <w:r>
        <w:t>];</w:t>
      </w:r>
      <w:proofErr w:type="gramEnd"/>
    </w:p>
    <w:p w14:paraId="5E9A8801" w14:textId="389DAB41" w:rsidR="00024884" w:rsidRDefault="00024884" w:rsidP="00024884">
      <w:proofErr w:type="spellStart"/>
      <w:r>
        <w:t>Bst</w:t>
      </w:r>
      <w:proofErr w:type="spellEnd"/>
      <w:r>
        <w:t>-&gt;Insert(course</w:t>
      </w:r>
      <w:proofErr w:type="gramStart"/>
      <w:r>
        <w:t>);</w:t>
      </w:r>
      <w:proofErr w:type="gramEnd"/>
    </w:p>
    <w:p w14:paraId="487C91FB" w14:textId="77777777" w:rsidR="00024884" w:rsidRDefault="00024884" w:rsidP="00024884"/>
    <w:p w14:paraId="09E20C1D" w14:textId="53ED1715" w:rsidR="00024884" w:rsidRDefault="00024884" w:rsidP="006B007B">
      <w:pPr>
        <w:ind w:firstLine="0"/>
      </w:pPr>
      <w:r>
        <w:t>Print Course Information and Prerequisites:</w:t>
      </w:r>
    </w:p>
    <w:p w14:paraId="43D5E231" w14:textId="77777777" w:rsidR="006B007B" w:rsidRDefault="006B007B" w:rsidP="006B007B">
      <w:pPr>
        <w:ind w:firstLine="0"/>
      </w:pPr>
    </w:p>
    <w:p w14:paraId="6A99805B" w14:textId="5C7766BD" w:rsidR="00024884" w:rsidRDefault="006B007B" w:rsidP="006B007B">
      <w:pPr>
        <w:ind w:firstLine="0"/>
      </w:pPr>
      <w:r>
        <w:t>Vector//</w:t>
      </w:r>
    </w:p>
    <w:p w14:paraId="32599931" w14:textId="151DDC73" w:rsidR="006B007B" w:rsidRDefault="006B007B" w:rsidP="006B007B">
      <w:pPr>
        <w:ind w:firstLine="0"/>
      </w:pPr>
      <w:r>
        <w:t xml:space="preserve">Create method void </w:t>
      </w:r>
      <w:proofErr w:type="spellStart"/>
      <w:r>
        <w:t>printCourseInformation</w:t>
      </w:r>
      <w:proofErr w:type="spellEnd"/>
      <w:r>
        <w:t xml:space="preserve">(Vector&lt;Course&gt; courses, String </w:t>
      </w:r>
      <w:proofErr w:type="spellStart"/>
      <w:r>
        <w:t>courseId</w:t>
      </w:r>
      <w:proofErr w:type="spellEnd"/>
      <w:r>
        <w:t>)</w:t>
      </w:r>
    </w:p>
    <w:p w14:paraId="2A931B2F" w14:textId="4FD8745A" w:rsidR="006B007B" w:rsidRDefault="006B007B" w:rsidP="006B007B">
      <w:pPr>
        <w:ind w:firstLine="0"/>
      </w:pPr>
      <w:r>
        <w:t xml:space="preserve">Get input for </w:t>
      </w:r>
      <w:proofErr w:type="spellStart"/>
      <w:r>
        <w:t>courseId</w:t>
      </w:r>
      <w:proofErr w:type="spellEnd"/>
    </w:p>
    <w:p w14:paraId="673309C2" w14:textId="6C6F0EF5" w:rsidR="006B007B" w:rsidRDefault="006B007B" w:rsidP="006B007B">
      <w:pPr>
        <w:ind w:firstLine="0"/>
      </w:pPr>
      <w:r>
        <w:lastRenderedPageBreak/>
        <w:t>While vector is not empty</w:t>
      </w:r>
    </w:p>
    <w:p w14:paraId="6F71A073" w14:textId="3C0773B0" w:rsidR="006B007B" w:rsidRDefault="006B007B" w:rsidP="006B007B">
      <w:pPr>
        <w:ind w:firstLine="0"/>
      </w:pPr>
      <w:r>
        <w:t xml:space="preserve">If the input is the same as </w:t>
      </w:r>
      <w:proofErr w:type="spellStart"/>
      <w:r>
        <w:t>courseID</w:t>
      </w:r>
      <w:proofErr w:type="spellEnd"/>
    </w:p>
    <w:p w14:paraId="379E1B1D" w14:textId="794EEE89" w:rsidR="006B007B" w:rsidRDefault="006B007B" w:rsidP="006B007B">
      <w:pPr>
        <w:ind w:firstLine="0"/>
      </w:pPr>
      <w:r>
        <w:tab/>
        <w:t xml:space="preserve">Output </w:t>
      </w:r>
      <w:proofErr w:type="spellStart"/>
      <w:r>
        <w:t>course.courseID</w:t>
      </w:r>
      <w:proofErr w:type="spellEnd"/>
      <w:r>
        <w:t xml:space="preserve"> &lt;&lt; output course.name</w:t>
      </w:r>
    </w:p>
    <w:p w14:paraId="0605179F" w14:textId="51991359" w:rsidR="006B007B" w:rsidRDefault="006B007B" w:rsidP="006B007B">
      <w:pPr>
        <w:ind w:firstLine="0"/>
      </w:pPr>
      <w:r>
        <w:tab/>
        <w:t>While (</w:t>
      </w:r>
      <w:proofErr w:type="spellStart"/>
      <w:r>
        <w:t>prereq</w:t>
      </w:r>
      <w:proofErr w:type="spellEnd"/>
      <w:r>
        <w:t xml:space="preserve"> = true)</w:t>
      </w:r>
    </w:p>
    <w:p w14:paraId="18919D4A" w14:textId="49506C9F" w:rsidR="006B007B" w:rsidRDefault="006B007B" w:rsidP="006B007B">
      <w:pPr>
        <w:ind w:firstLine="0"/>
      </w:pPr>
      <w:r>
        <w:tab/>
      </w:r>
      <w:r>
        <w:tab/>
        <w:t xml:space="preserve">Output </w:t>
      </w:r>
      <w:proofErr w:type="spellStart"/>
      <w:r>
        <w:t>course.prereq</w:t>
      </w:r>
      <w:proofErr w:type="spellEnd"/>
    </w:p>
    <w:p w14:paraId="38A3AE99" w14:textId="77777777" w:rsidR="006B007B" w:rsidRDefault="006B007B" w:rsidP="006B007B">
      <w:pPr>
        <w:ind w:firstLine="0"/>
      </w:pPr>
    </w:p>
    <w:p w14:paraId="6FC00B30" w14:textId="71E33890" w:rsidR="006B007B" w:rsidRDefault="006B007B" w:rsidP="006B007B">
      <w:pPr>
        <w:ind w:firstLine="0"/>
      </w:pPr>
      <w:proofErr w:type="spellStart"/>
      <w:r>
        <w:t>HashTable</w:t>
      </w:r>
      <w:proofErr w:type="spellEnd"/>
      <w:r>
        <w:t>//</w:t>
      </w:r>
    </w:p>
    <w:p w14:paraId="0AC96854" w14:textId="79E9939C" w:rsidR="006B007B" w:rsidRDefault="006B007B" w:rsidP="006B007B">
      <w:pPr>
        <w:ind w:firstLine="0"/>
      </w:pPr>
      <w:r>
        <w:t xml:space="preserve">Create method void </w:t>
      </w:r>
      <w:proofErr w:type="spellStart"/>
      <w:r>
        <w:t>printCourseInformation</w:t>
      </w:r>
      <w:proofErr w:type="spellEnd"/>
      <w:r>
        <w:t>(</w:t>
      </w:r>
      <w:proofErr w:type="spellStart"/>
      <w:r>
        <w:t>Hashtable</w:t>
      </w:r>
      <w:proofErr w:type="spellEnd"/>
      <w:r>
        <w:t xml:space="preserve">&lt;Course&gt; courses, String </w:t>
      </w:r>
      <w:proofErr w:type="spellStart"/>
      <w:r>
        <w:t>courseId</w:t>
      </w:r>
      <w:proofErr w:type="spellEnd"/>
      <w:r>
        <w:t>)</w:t>
      </w:r>
    </w:p>
    <w:p w14:paraId="355CC504" w14:textId="15233354" w:rsidR="006B007B" w:rsidRDefault="006B007B" w:rsidP="006B007B">
      <w:pPr>
        <w:ind w:firstLine="0"/>
      </w:pPr>
      <w:r>
        <w:t xml:space="preserve">Get input for </w:t>
      </w:r>
      <w:proofErr w:type="spellStart"/>
      <w:r>
        <w:t>courseId</w:t>
      </w:r>
      <w:proofErr w:type="spellEnd"/>
    </w:p>
    <w:p w14:paraId="5A034998" w14:textId="7A98D79E" w:rsidR="006B007B" w:rsidRDefault="006B007B" w:rsidP="006B007B">
      <w:pPr>
        <w:ind w:firstLine="0"/>
      </w:pPr>
      <w:r>
        <w:t xml:space="preserve">Assign key = </w:t>
      </w:r>
      <w:proofErr w:type="spellStart"/>
      <w:r>
        <w:t>courseId</w:t>
      </w:r>
      <w:proofErr w:type="spellEnd"/>
    </w:p>
    <w:p w14:paraId="6C701BCA" w14:textId="21FE415B" w:rsidR="006B007B" w:rsidRDefault="006B007B" w:rsidP="006B007B">
      <w:pPr>
        <w:ind w:firstLine="0"/>
      </w:pPr>
      <w:r>
        <w:t>Assign node to the node.at(key)</w:t>
      </w:r>
    </w:p>
    <w:p w14:paraId="42B59933" w14:textId="74DC976E" w:rsidR="006B007B" w:rsidRDefault="006B007B" w:rsidP="006B007B">
      <w:pPr>
        <w:ind w:firstLine="0"/>
      </w:pPr>
      <w:r>
        <w:t>If current node matches key</w:t>
      </w:r>
    </w:p>
    <w:p w14:paraId="1BC4ADA9" w14:textId="3AEC48EF" w:rsidR="006B007B" w:rsidRDefault="006B007B" w:rsidP="006B007B">
      <w:pPr>
        <w:ind w:firstLine="0"/>
      </w:pPr>
      <w:r>
        <w:tab/>
        <w:t xml:space="preserve">Return course, </w:t>
      </w:r>
      <w:proofErr w:type="spellStart"/>
      <w:r>
        <w:t>displayCourse</w:t>
      </w:r>
      <w:proofErr w:type="spellEnd"/>
      <w:r>
        <w:t>(nodes[key].course)</w:t>
      </w:r>
    </w:p>
    <w:p w14:paraId="22606E0F" w14:textId="09608BD3" w:rsidR="006B007B" w:rsidRDefault="006B007B" w:rsidP="006B007B">
      <w:pPr>
        <w:ind w:firstLine="0"/>
      </w:pPr>
      <w:r>
        <w:t>If node points to null, return null</w:t>
      </w:r>
    </w:p>
    <w:p w14:paraId="65FA8536" w14:textId="1E3F6402" w:rsidR="006B007B" w:rsidRDefault="006B007B" w:rsidP="006B007B">
      <w:pPr>
        <w:ind w:firstLine="0"/>
      </w:pPr>
      <w:r>
        <w:t>Else while node is not null, check against key</w:t>
      </w:r>
    </w:p>
    <w:p w14:paraId="0932B4DB" w14:textId="715127FF" w:rsidR="006B007B" w:rsidRDefault="006B007B" w:rsidP="006B007B">
      <w:pPr>
        <w:ind w:firstLine="0"/>
      </w:pPr>
      <w:r>
        <w:tab/>
        <w:t xml:space="preserve">If the key matches </w:t>
      </w:r>
      <w:proofErr w:type="spellStart"/>
      <w:r>
        <w:t>courseId</w:t>
      </w:r>
      <w:proofErr w:type="spellEnd"/>
      <w:r>
        <w:t xml:space="preserve">, return course, </w:t>
      </w:r>
      <w:proofErr w:type="spellStart"/>
      <w:r>
        <w:t>displayCourse</w:t>
      </w:r>
      <w:proofErr w:type="spellEnd"/>
      <w:r>
        <w:t>(nodes[key].course)</w:t>
      </w:r>
    </w:p>
    <w:p w14:paraId="11D53046" w14:textId="26E22823" w:rsidR="006B007B" w:rsidRDefault="006B007B" w:rsidP="006B007B">
      <w:pPr>
        <w:ind w:firstLine="0"/>
      </w:pPr>
      <w:r>
        <w:tab/>
        <w:t>Point to next node</w:t>
      </w:r>
    </w:p>
    <w:p w14:paraId="74FCD4AC" w14:textId="77777777" w:rsidR="006B007B" w:rsidRDefault="006B007B" w:rsidP="006B007B">
      <w:pPr>
        <w:ind w:firstLine="0"/>
      </w:pPr>
    </w:p>
    <w:p w14:paraId="663E8552" w14:textId="3FFB9D61" w:rsidR="006B007B" w:rsidRDefault="006B007B" w:rsidP="006B007B">
      <w:pPr>
        <w:ind w:firstLine="0"/>
      </w:pPr>
      <w:r>
        <w:t>Tree//</w:t>
      </w:r>
    </w:p>
    <w:p w14:paraId="29093779" w14:textId="11C80F0B" w:rsidR="006B007B" w:rsidRDefault="006F7036" w:rsidP="006B007B">
      <w:pPr>
        <w:ind w:firstLine="0"/>
      </w:pPr>
      <w:r>
        <w:t xml:space="preserve">Create method void </w:t>
      </w:r>
      <w:proofErr w:type="spellStart"/>
      <w:r>
        <w:t>printCourseInformaiton</w:t>
      </w:r>
      <w:proofErr w:type="spellEnd"/>
      <w:r>
        <w:t xml:space="preserve">(Tree&lt;Course&gt; courses, String </w:t>
      </w:r>
      <w:proofErr w:type="spellStart"/>
      <w:r>
        <w:t>courseId</w:t>
      </w:r>
      <w:proofErr w:type="spellEnd"/>
      <w:r>
        <w:t>)</w:t>
      </w:r>
    </w:p>
    <w:p w14:paraId="6CB77859" w14:textId="11F5C477" w:rsidR="006F7036" w:rsidRDefault="006F7036" w:rsidP="006B007B">
      <w:pPr>
        <w:ind w:firstLine="0"/>
      </w:pPr>
      <w:r>
        <w:t xml:space="preserve">Get input for </w:t>
      </w:r>
      <w:proofErr w:type="spellStart"/>
      <w:r>
        <w:t>courseId</w:t>
      </w:r>
      <w:proofErr w:type="spellEnd"/>
    </w:p>
    <w:p w14:paraId="4916AF84" w14:textId="2C89AA65" w:rsidR="006F7036" w:rsidRDefault="006F7036" w:rsidP="006B007B">
      <w:pPr>
        <w:ind w:firstLine="0"/>
      </w:pPr>
      <w:r>
        <w:t>Assign current node to root</w:t>
      </w:r>
    </w:p>
    <w:p w14:paraId="09669A73" w14:textId="5EB50584" w:rsidR="006F7036" w:rsidRDefault="006F7036" w:rsidP="006B007B">
      <w:pPr>
        <w:ind w:firstLine="0"/>
      </w:pPr>
      <w:r>
        <w:t>While current node is not Null</w:t>
      </w:r>
    </w:p>
    <w:p w14:paraId="0CE28336" w14:textId="2198F74D" w:rsidR="006F7036" w:rsidRDefault="006F7036" w:rsidP="006B007B">
      <w:pPr>
        <w:ind w:firstLine="0"/>
      </w:pPr>
      <w:r>
        <w:lastRenderedPageBreak/>
        <w:tab/>
        <w:t xml:space="preserve">If </w:t>
      </w:r>
      <w:proofErr w:type="spellStart"/>
      <w:r>
        <w:t>course.courseId</w:t>
      </w:r>
      <w:proofErr w:type="spellEnd"/>
      <w:r>
        <w:t xml:space="preserve"> matches current node</w:t>
      </w:r>
    </w:p>
    <w:p w14:paraId="26E78900" w14:textId="7D296D1B" w:rsidR="006F7036" w:rsidRDefault="006F7036" w:rsidP="006B007B">
      <w:pPr>
        <w:ind w:firstLine="0"/>
      </w:pPr>
      <w:r>
        <w:tab/>
      </w:r>
      <w:r>
        <w:tab/>
        <w:t xml:space="preserve">Return current node, output </w:t>
      </w:r>
      <w:proofErr w:type="spellStart"/>
      <w:r>
        <w:t>course.courseId</w:t>
      </w:r>
      <w:proofErr w:type="spellEnd"/>
      <w:r>
        <w:t xml:space="preserve"> &lt;&lt; output </w:t>
      </w:r>
      <w:proofErr w:type="spellStart"/>
      <w:r>
        <w:t>course.anem</w:t>
      </w:r>
      <w:proofErr w:type="spellEnd"/>
    </w:p>
    <w:p w14:paraId="254B5E52" w14:textId="66136CC2" w:rsidR="006F7036" w:rsidRDefault="006F7036" w:rsidP="006B007B">
      <w:pPr>
        <w:ind w:firstLine="0"/>
      </w:pPr>
      <w:r>
        <w:tab/>
      </w:r>
      <w:r>
        <w:tab/>
        <w:t>While (</w:t>
      </w:r>
      <w:proofErr w:type="spellStart"/>
      <w:r>
        <w:t>prereq</w:t>
      </w:r>
      <w:proofErr w:type="spellEnd"/>
      <w:r>
        <w:t xml:space="preserve"> = true)</w:t>
      </w:r>
    </w:p>
    <w:p w14:paraId="46B5AACA" w14:textId="2010CB0A" w:rsidR="006F7036" w:rsidRDefault="006F7036" w:rsidP="006B007B">
      <w:pPr>
        <w:ind w:firstLine="0"/>
      </w:pPr>
      <w:r>
        <w:tab/>
      </w:r>
      <w:r>
        <w:tab/>
      </w:r>
      <w:r>
        <w:tab/>
        <w:t xml:space="preserve">Output </w:t>
      </w:r>
      <w:proofErr w:type="spellStart"/>
      <w:r>
        <w:t>course.prereq</w:t>
      </w:r>
      <w:proofErr w:type="spellEnd"/>
    </w:p>
    <w:p w14:paraId="17A556A0" w14:textId="3851707D" w:rsidR="006F7036" w:rsidRDefault="006F7036" w:rsidP="006B007B">
      <w:pPr>
        <w:ind w:firstLine="0"/>
      </w:pPr>
      <w:r>
        <w:tab/>
        <w:t xml:space="preserve">If </w:t>
      </w:r>
      <w:proofErr w:type="spellStart"/>
      <w:r>
        <w:t>courseId</w:t>
      </w:r>
      <w:proofErr w:type="spellEnd"/>
      <w:r>
        <w:t xml:space="preserve"> is less than root</w:t>
      </w:r>
    </w:p>
    <w:p w14:paraId="0A409D1A" w14:textId="1FD2232B" w:rsidR="006F7036" w:rsidRDefault="006F7036" w:rsidP="006B007B">
      <w:pPr>
        <w:ind w:firstLine="0"/>
      </w:pPr>
      <w:r>
        <w:tab/>
      </w:r>
      <w:r>
        <w:tab/>
        <w:t>Set current to left</w:t>
      </w:r>
    </w:p>
    <w:p w14:paraId="08DB3447" w14:textId="431002AE" w:rsidR="006F7036" w:rsidRDefault="006F7036" w:rsidP="006B007B">
      <w:pPr>
        <w:ind w:firstLine="0"/>
      </w:pPr>
      <w:r>
        <w:tab/>
        <w:t>Else set current to right</w:t>
      </w:r>
    </w:p>
    <w:p w14:paraId="390191A6" w14:textId="77777777" w:rsidR="006F7036" w:rsidRDefault="006F7036" w:rsidP="006B007B">
      <w:pPr>
        <w:ind w:firstLine="0"/>
      </w:pPr>
    </w:p>
    <w:p w14:paraId="2C48B57E" w14:textId="0F854141" w:rsidR="006F7036" w:rsidRDefault="006F7036" w:rsidP="006B007B">
      <w:pPr>
        <w:ind w:firstLine="0"/>
      </w:pPr>
      <w:r>
        <w:t>Menu:</w:t>
      </w:r>
    </w:p>
    <w:p w14:paraId="575AF15D" w14:textId="02727D8C" w:rsidR="006F7036" w:rsidRDefault="00EC2C53" w:rsidP="006B007B">
      <w:pPr>
        <w:ind w:firstLine="0"/>
      </w:pPr>
      <w:r>
        <w:t xml:space="preserve">Set choice to </w:t>
      </w:r>
      <w:proofErr w:type="gramStart"/>
      <w:r>
        <w:t>0;</w:t>
      </w:r>
      <w:proofErr w:type="gramEnd"/>
    </w:p>
    <w:p w14:paraId="2B06938A" w14:textId="109D34F2" w:rsidR="00EC2C53" w:rsidRDefault="00EC2C53" w:rsidP="006B007B">
      <w:pPr>
        <w:ind w:firstLine="0"/>
      </w:pPr>
      <w:r>
        <w:t>Create while loop for Menu, while choice is not equal to 4</w:t>
      </w:r>
    </w:p>
    <w:p w14:paraId="4AF43306" w14:textId="08CCD656" w:rsidR="00EC2C53" w:rsidRDefault="00EC2C53" w:rsidP="006B007B">
      <w:pPr>
        <w:ind w:firstLine="0"/>
      </w:pPr>
      <w:r>
        <w:t>Output menu choices (1. Load course File, 2. Print Course List, 3. Print Individual Course, 4. Exit)</w:t>
      </w:r>
    </w:p>
    <w:p w14:paraId="0DFF97B5" w14:textId="23CF7D54" w:rsidR="00EC2C53" w:rsidRDefault="00EC2C53" w:rsidP="006B007B">
      <w:pPr>
        <w:ind w:firstLine="0"/>
      </w:pPr>
      <w:r>
        <w:t>Create switch(choice)</w:t>
      </w:r>
    </w:p>
    <w:p w14:paraId="47D464A1" w14:textId="0E9C5CF9" w:rsidR="00EC2C53" w:rsidRDefault="00EC2C53" w:rsidP="006B007B">
      <w:pPr>
        <w:ind w:firstLine="0"/>
      </w:pPr>
      <w:r>
        <w:t xml:space="preserve">Case 1: </w:t>
      </w:r>
      <w:proofErr w:type="spellStart"/>
      <w:r>
        <w:t>loadCourses</w:t>
      </w:r>
      <w:proofErr w:type="spellEnd"/>
      <w:r>
        <w:t>(</w:t>
      </w:r>
      <w:proofErr w:type="spellStart"/>
      <w:r>
        <w:t>courseFile</w:t>
      </w:r>
      <w:proofErr w:type="spellEnd"/>
      <w:r>
        <w:t xml:space="preserve">, </w:t>
      </w:r>
      <w:proofErr w:type="spellStart"/>
      <w:r>
        <w:t>dataStrucutre</w:t>
      </w:r>
      <w:proofErr w:type="spellEnd"/>
      <w:r>
        <w:t xml:space="preserve">) </w:t>
      </w:r>
      <w:proofErr w:type="spellStart"/>
      <w:r>
        <w:t>Fixme</w:t>
      </w:r>
      <w:proofErr w:type="spellEnd"/>
      <w:r>
        <w:t>: use structure of data structure chosen</w:t>
      </w:r>
    </w:p>
    <w:p w14:paraId="75FC6FCE" w14:textId="2DAFA8B3" w:rsidR="00EC2C53" w:rsidRDefault="00EC2C53" w:rsidP="006B007B">
      <w:pPr>
        <w:ind w:firstLine="0"/>
      </w:pPr>
      <w:r>
        <w:t xml:space="preserve">Case 2: </w:t>
      </w:r>
      <w:proofErr w:type="spellStart"/>
      <w:r>
        <w:t>printSorted</w:t>
      </w:r>
      <w:proofErr w:type="spellEnd"/>
      <w:r>
        <w:t>(courses) call function to print sorted class list</w:t>
      </w:r>
    </w:p>
    <w:p w14:paraId="42183A10" w14:textId="7562DF40" w:rsidR="00EC2C53" w:rsidRDefault="00EC2C53" w:rsidP="006B007B">
      <w:pPr>
        <w:ind w:firstLine="0"/>
      </w:pPr>
      <w:r>
        <w:t xml:space="preserve">Case 3: </w:t>
      </w:r>
      <w:proofErr w:type="spellStart"/>
      <w:r w:rsidR="00311923">
        <w:t>printCourseInformation</w:t>
      </w:r>
      <w:proofErr w:type="spellEnd"/>
      <w:r w:rsidR="00311923">
        <w:t>(</w:t>
      </w:r>
      <w:proofErr w:type="spellStart"/>
      <w:r w:rsidR="00311923">
        <w:t>courseId</w:t>
      </w:r>
      <w:proofErr w:type="spellEnd"/>
      <w:r w:rsidR="00311923">
        <w:t>)</w:t>
      </w:r>
    </w:p>
    <w:p w14:paraId="5720C48A" w14:textId="7970BE03" w:rsidR="00311923" w:rsidRDefault="00311923" w:rsidP="006B007B">
      <w:pPr>
        <w:ind w:firstLine="0"/>
      </w:pPr>
      <w:r>
        <w:t>Case 4: Exit Program</w:t>
      </w:r>
    </w:p>
    <w:p w14:paraId="42E6E5E0" w14:textId="77777777" w:rsidR="00311923" w:rsidRDefault="00311923" w:rsidP="006B007B">
      <w:pPr>
        <w:ind w:firstLine="0"/>
      </w:pPr>
    </w:p>
    <w:p w14:paraId="3A0066B4" w14:textId="0625512A" w:rsidR="00311923" w:rsidRDefault="00311923" w:rsidP="006B007B">
      <w:pPr>
        <w:ind w:firstLine="0"/>
      </w:pPr>
      <w:r>
        <w:t>Print Sorted List:</w:t>
      </w:r>
    </w:p>
    <w:p w14:paraId="14AE5C83" w14:textId="330C91A6" w:rsidR="00311923" w:rsidRDefault="00311923" w:rsidP="006B007B">
      <w:pPr>
        <w:ind w:firstLine="0"/>
      </w:pPr>
      <w:r>
        <w:t>Vector//</w:t>
      </w:r>
    </w:p>
    <w:p w14:paraId="1B7631D1" w14:textId="4301D787" w:rsidR="00311923" w:rsidRDefault="00311923" w:rsidP="006B007B">
      <w:pPr>
        <w:ind w:firstLine="0"/>
      </w:pPr>
      <w:r>
        <w:t xml:space="preserve">Create sorted print method </w:t>
      </w:r>
      <w:proofErr w:type="spellStart"/>
      <w:r>
        <w:t>printSorted</w:t>
      </w:r>
      <w:proofErr w:type="spellEnd"/>
      <w:r>
        <w:t>(courses)</w:t>
      </w:r>
    </w:p>
    <w:p w14:paraId="408B8072" w14:textId="786D7506" w:rsidR="00311923" w:rsidRDefault="00311923" w:rsidP="006B007B">
      <w:pPr>
        <w:ind w:firstLine="0"/>
      </w:pPr>
      <w:r>
        <w:t>Create partition method int partition(vector&lt;Course&gt;&amp; courses, int begin, int end)</w:t>
      </w:r>
    </w:p>
    <w:p w14:paraId="26957840" w14:textId="69ABDB1C" w:rsidR="00311923" w:rsidRDefault="00311923" w:rsidP="006B007B">
      <w:pPr>
        <w:ind w:firstLine="0"/>
      </w:pPr>
      <w:r>
        <w:lastRenderedPageBreak/>
        <w:tab/>
        <w:t xml:space="preserve">Set </w:t>
      </w:r>
      <w:proofErr w:type="spellStart"/>
      <w:r>
        <w:t>lowIndex</w:t>
      </w:r>
      <w:proofErr w:type="spellEnd"/>
      <w:r>
        <w:t xml:space="preserve"> to first element, set </w:t>
      </w:r>
      <w:proofErr w:type="spellStart"/>
      <w:r>
        <w:t>highIndex</w:t>
      </w:r>
      <w:proofErr w:type="spellEnd"/>
      <w:r>
        <w:t xml:space="preserve"> to last element</w:t>
      </w:r>
    </w:p>
    <w:p w14:paraId="39FFE195" w14:textId="5F7A67BF" w:rsidR="00311923" w:rsidRDefault="00311923" w:rsidP="006B007B">
      <w:pPr>
        <w:ind w:firstLine="0"/>
      </w:pPr>
      <w:r>
        <w:tab/>
        <w:t xml:space="preserve">Set midpoint to </w:t>
      </w:r>
      <w:proofErr w:type="spellStart"/>
      <w:r>
        <w:t>lowIndex</w:t>
      </w:r>
      <w:proofErr w:type="spellEnd"/>
      <w:r>
        <w:t xml:space="preserve"> + (</w:t>
      </w:r>
      <w:proofErr w:type="spellStart"/>
      <w:r>
        <w:t>highIndex</w:t>
      </w:r>
      <w:proofErr w:type="spellEnd"/>
      <w:r>
        <w:t xml:space="preserve"> – </w:t>
      </w:r>
      <w:proofErr w:type="spellStart"/>
      <w:r>
        <w:t>lowIndex</w:t>
      </w:r>
      <w:proofErr w:type="spellEnd"/>
      <w:r>
        <w:t>) / 2</w:t>
      </w:r>
    </w:p>
    <w:p w14:paraId="531C4A62" w14:textId="4D8A1809" w:rsidR="00311923" w:rsidRDefault="00311923" w:rsidP="006B007B">
      <w:pPr>
        <w:ind w:firstLine="0"/>
      </w:pPr>
      <w:r>
        <w:tab/>
        <w:t>Set pivot to midpoint</w:t>
      </w:r>
    </w:p>
    <w:p w14:paraId="4B689AE2" w14:textId="07831388" w:rsidR="00311923" w:rsidRDefault="00311923" w:rsidP="006B007B">
      <w:pPr>
        <w:ind w:firstLine="0"/>
      </w:pPr>
      <w:r>
        <w:tab/>
        <w:t xml:space="preserve">Decrement </w:t>
      </w:r>
      <w:proofErr w:type="spellStart"/>
      <w:r>
        <w:t>highIndex</w:t>
      </w:r>
      <w:proofErr w:type="spellEnd"/>
      <w:r>
        <w:t xml:space="preserve"> while pivot is less than </w:t>
      </w:r>
      <w:proofErr w:type="spellStart"/>
      <w:r>
        <w:t>highIndex</w:t>
      </w:r>
      <w:proofErr w:type="spellEnd"/>
    </w:p>
    <w:p w14:paraId="35C2EE4B" w14:textId="612E2532" w:rsidR="00311923" w:rsidRDefault="00311923" w:rsidP="006B007B">
      <w:pPr>
        <w:ind w:firstLine="0"/>
      </w:pPr>
      <w:r>
        <w:tab/>
        <w:t>Swap lower values to left of pivot, higher values to right of pivot</w:t>
      </w:r>
    </w:p>
    <w:p w14:paraId="719C8B0E" w14:textId="73D9DE4A" w:rsidR="00311923" w:rsidRDefault="00311923" w:rsidP="006B007B">
      <w:pPr>
        <w:ind w:firstLine="0"/>
      </w:pPr>
      <w:r>
        <w:tab/>
      </w:r>
      <w:r>
        <w:tab/>
        <w:t>Set temp value to low index</w:t>
      </w:r>
    </w:p>
    <w:p w14:paraId="757ADA65" w14:textId="1AA7970F" w:rsidR="00311923" w:rsidRDefault="00311923" w:rsidP="006B007B">
      <w:pPr>
        <w:ind w:firstLine="0"/>
      </w:pPr>
      <w:r>
        <w:tab/>
      </w:r>
      <w:r>
        <w:tab/>
        <w:t>Set low index to high index</w:t>
      </w:r>
    </w:p>
    <w:p w14:paraId="7BA5CBB8" w14:textId="3F16143C" w:rsidR="00311923" w:rsidRDefault="00311923" w:rsidP="006B007B">
      <w:pPr>
        <w:ind w:firstLine="0"/>
      </w:pPr>
      <w:r>
        <w:tab/>
      </w:r>
      <w:r>
        <w:tab/>
        <w:t>Set high index to temp</w:t>
      </w:r>
    </w:p>
    <w:p w14:paraId="71B906A4" w14:textId="77D5298E" w:rsidR="00311923" w:rsidRDefault="00311923" w:rsidP="006B007B">
      <w:pPr>
        <w:ind w:firstLine="0"/>
      </w:pPr>
      <w:r>
        <w:t>Create quicksort method void quicksort(vector&lt;Course&gt;&amp;courses, int begin, int end)</w:t>
      </w:r>
    </w:p>
    <w:p w14:paraId="16DFB4C2" w14:textId="4629B116" w:rsidR="00311923" w:rsidRDefault="00311923" w:rsidP="006B007B">
      <w:pPr>
        <w:ind w:firstLine="0"/>
      </w:pPr>
      <w:r>
        <w:tab/>
        <w:t xml:space="preserve">Set mid to 0, </w:t>
      </w:r>
      <w:proofErr w:type="spellStart"/>
      <w:r>
        <w:t>lowIndex</w:t>
      </w:r>
      <w:proofErr w:type="spellEnd"/>
      <w:r>
        <w:t xml:space="preserve"> to begin, </w:t>
      </w:r>
      <w:proofErr w:type="spellStart"/>
      <w:r>
        <w:t>highIndex</w:t>
      </w:r>
      <w:proofErr w:type="spellEnd"/>
      <w:r>
        <w:t xml:space="preserve"> to end</w:t>
      </w:r>
    </w:p>
    <w:p w14:paraId="439ABF6C" w14:textId="40993FFE" w:rsidR="00311923" w:rsidRDefault="00311923" w:rsidP="006B007B">
      <w:pPr>
        <w:ind w:firstLine="0"/>
      </w:pPr>
      <w:r>
        <w:tab/>
        <w:t>If begin &gt;= end, return</w:t>
      </w:r>
    </w:p>
    <w:p w14:paraId="679A8949" w14:textId="3EF1EF49" w:rsidR="00311923" w:rsidRDefault="00311923" w:rsidP="006B007B">
      <w:pPr>
        <w:ind w:firstLine="0"/>
      </w:pPr>
      <w:r>
        <w:tab/>
        <w:t xml:space="preserve">Set </w:t>
      </w:r>
      <w:proofErr w:type="spellStart"/>
      <w:r>
        <w:t>lowEndIndex</w:t>
      </w:r>
      <w:proofErr w:type="spellEnd"/>
      <w:r>
        <w:t xml:space="preserve"> to partition(courses, </w:t>
      </w:r>
      <w:proofErr w:type="spellStart"/>
      <w:r>
        <w:t>lowIndex</w:t>
      </w:r>
      <w:proofErr w:type="spellEnd"/>
      <w:r>
        <w:t xml:space="preserve">, </w:t>
      </w:r>
      <w:proofErr w:type="spellStart"/>
      <w:r>
        <w:t>highIndex</w:t>
      </w:r>
      <w:proofErr w:type="spellEnd"/>
      <w:r>
        <w:t>)</w:t>
      </w:r>
    </w:p>
    <w:p w14:paraId="550025A5" w14:textId="13F89E00" w:rsidR="00311923" w:rsidRDefault="00311923" w:rsidP="006B007B">
      <w:pPr>
        <w:ind w:firstLine="0"/>
      </w:pPr>
      <w:r>
        <w:tab/>
        <w:t>Make recursive call to quicksort</w:t>
      </w:r>
    </w:p>
    <w:p w14:paraId="71F0E368" w14:textId="59BA9963" w:rsidR="00311923" w:rsidRDefault="00311923" w:rsidP="006B007B">
      <w:pPr>
        <w:ind w:firstLine="0"/>
      </w:pPr>
      <w:r>
        <w:tab/>
        <w:t xml:space="preserve">quicksort(courses, </w:t>
      </w:r>
      <w:proofErr w:type="spellStart"/>
      <w:r>
        <w:t>lowIndex</w:t>
      </w:r>
      <w:proofErr w:type="spellEnd"/>
      <w:r>
        <w:t xml:space="preserve">, </w:t>
      </w:r>
      <w:proofErr w:type="spellStart"/>
      <w:r>
        <w:t>lowEndIndex</w:t>
      </w:r>
      <w:proofErr w:type="spellEnd"/>
      <w:proofErr w:type="gramStart"/>
      <w:r>
        <w:t>);</w:t>
      </w:r>
      <w:proofErr w:type="gramEnd"/>
    </w:p>
    <w:p w14:paraId="7137BBA3" w14:textId="3D0C8143" w:rsidR="00311923" w:rsidRDefault="00311923" w:rsidP="006B007B">
      <w:pPr>
        <w:ind w:firstLine="0"/>
      </w:pPr>
      <w:r>
        <w:tab/>
        <w:t xml:space="preserve">quicksort(courses, </w:t>
      </w:r>
      <w:proofErr w:type="spellStart"/>
      <w:r>
        <w:t>lowEndIndex</w:t>
      </w:r>
      <w:proofErr w:type="spellEnd"/>
      <w:r>
        <w:t xml:space="preserve"> + 1, </w:t>
      </w:r>
      <w:proofErr w:type="spellStart"/>
      <w:r>
        <w:t>highIndex</w:t>
      </w:r>
      <w:proofErr w:type="spellEnd"/>
      <w:r>
        <w:t>)</w:t>
      </w:r>
    </w:p>
    <w:p w14:paraId="3E6AF47E" w14:textId="23BF75BF" w:rsidR="00311923" w:rsidRDefault="00311923" w:rsidP="006B007B">
      <w:pPr>
        <w:ind w:firstLine="0"/>
      </w:pPr>
      <w:r>
        <w:t xml:space="preserve">Create display course method void </w:t>
      </w:r>
      <w:proofErr w:type="spellStart"/>
      <w:r>
        <w:t>displayCourse</w:t>
      </w:r>
      <w:proofErr w:type="spellEnd"/>
      <w:r>
        <w:t>(Course course) {</w:t>
      </w:r>
    </w:p>
    <w:p w14:paraId="539FF978" w14:textId="421504E8" w:rsidR="00311923" w:rsidRDefault="00311923" w:rsidP="006B007B">
      <w:pPr>
        <w:ind w:firstLine="0"/>
      </w:pPr>
      <w:r>
        <w:tab/>
        <w:t xml:space="preserve">Cout &lt;&lt; </w:t>
      </w:r>
      <w:proofErr w:type="spellStart"/>
      <w:r>
        <w:t>course.courseId</w:t>
      </w:r>
      <w:proofErr w:type="spellEnd"/>
      <w:r>
        <w:t xml:space="preserve"> &lt;&lt; “ : “ &lt;&lt; course.name &lt;&lt; “ | “ &lt;&lt; </w:t>
      </w:r>
      <w:proofErr w:type="spellStart"/>
      <w:r>
        <w:t>course.prereq</w:t>
      </w:r>
      <w:proofErr w:type="spellEnd"/>
      <w:r>
        <w:t xml:space="preserve"> &lt;&lt; </w:t>
      </w:r>
      <w:proofErr w:type="spellStart"/>
      <w:proofErr w:type="gramStart"/>
      <w:r>
        <w:t>endl</w:t>
      </w:r>
      <w:proofErr w:type="spellEnd"/>
      <w:r>
        <w:t>;</w:t>
      </w:r>
      <w:proofErr w:type="gramEnd"/>
    </w:p>
    <w:p w14:paraId="6E406CB3" w14:textId="3B43234D" w:rsidR="00311923" w:rsidRDefault="00311923" w:rsidP="006B007B">
      <w:pPr>
        <w:ind w:firstLine="0"/>
      </w:pPr>
      <w:r>
        <w:t>Loop through vector to display courses</w:t>
      </w:r>
    </w:p>
    <w:p w14:paraId="452DE76B" w14:textId="7B18E0FF" w:rsidR="00311923" w:rsidRDefault="00311923" w:rsidP="006B007B">
      <w:pPr>
        <w:ind w:firstLine="0"/>
      </w:pPr>
      <w:r>
        <w:tab/>
        <w:t xml:space="preserve">For (int I = 0; I &lt; </w:t>
      </w:r>
      <w:proofErr w:type="spellStart"/>
      <w:r>
        <w:t>courses.size</w:t>
      </w:r>
      <w:proofErr w:type="spellEnd"/>
      <w:r>
        <w:t>(); I ++)</w:t>
      </w:r>
    </w:p>
    <w:p w14:paraId="39D911AF" w14:textId="4E3F4730" w:rsidR="00311923" w:rsidRDefault="00311923" w:rsidP="006B007B">
      <w:pPr>
        <w:ind w:firstLine="0"/>
      </w:pPr>
      <w:r>
        <w:tab/>
      </w:r>
      <w:r>
        <w:tab/>
      </w:r>
      <w:proofErr w:type="spellStart"/>
      <w:r>
        <w:t>displayCourse</w:t>
      </w:r>
      <w:proofErr w:type="spellEnd"/>
      <w:r>
        <w:t>(courses[</w:t>
      </w:r>
      <w:proofErr w:type="spellStart"/>
      <w:r>
        <w:t>i</w:t>
      </w:r>
      <w:proofErr w:type="spellEnd"/>
      <w:r>
        <w:t>])</w:t>
      </w:r>
    </w:p>
    <w:p w14:paraId="0EA1CADC" w14:textId="77777777" w:rsidR="00311923" w:rsidRDefault="00311923" w:rsidP="006B007B">
      <w:pPr>
        <w:ind w:firstLine="0"/>
      </w:pPr>
    </w:p>
    <w:p w14:paraId="68BA42A7" w14:textId="6AA5706F" w:rsidR="00311923" w:rsidRDefault="00311923" w:rsidP="006B007B">
      <w:pPr>
        <w:ind w:firstLine="0"/>
      </w:pPr>
      <w:r>
        <w:t>Tree//</w:t>
      </w:r>
    </w:p>
    <w:p w14:paraId="47A03815" w14:textId="4CF1FA88" w:rsidR="00311923" w:rsidRDefault="00311923" w:rsidP="006B007B">
      <w:pPr>
        <w:ind w:firstLine="0"/>
      </w:pPr>
      <w:r>
        <w:t xml:space="preserve">Create </w:t>
      </w:r>
      <w:proofErr w:type="spellStart"/>
      <w:r>
        <w:t>inOrder</w:t>
      </w:r>
      <w:proofErr w:type="spellEnd"/>
      <w:r>
        <w:t xml:space="preserve"> method void </w:t>
      </w:r>
      <w:proofErr w:type="gramStart"/>
      <w:r>
        <w:t>BinarySearchTree::</w:t>
      </w:r>
      <w:proofErr w:type="spellStart"/>
      <w:proofErr w:type="gramEnd"/>
      <w:r>
        <w:t>inOrder</w:t>
      </w:r>
      <w:proofErr w:type="spellEnd"/>
      <w:r>
        <w:t>(Node*node)</w:t>
      </w:r>
    </w:p>
    <w:p w14:paraId="79F5C181" w14:textId="143B94C2" w:rsidR="00311923" w:rsidRDefault="00311923" w:rsidP="006B007B">
      <w:pPr>
        <w:ind w:firstLine="0"/>
      </w:pPr>
      <w:r>
        <w:lastRenderedPageBreak/>
        <w:tab/>
        <w:t>If (node != Null)</w:t>
      </w:r>
    </w:p>
    <w:p w14:paraId="77C3E604" w14:textId="3A757843" w:rsidR="00311923" w:rsidRDefault="00311923" w:rsidP="006B007B">
      <w:pPr>
        <w:ind w:firstLine="0"/>
      </w:pPr>
      <w:r>
        <w:tab/>
        <w:t>Check most left side first</w:t>
      </w:r>
    </w:p>
    <w:p w14:paraId="7D9D1E93" w14:textId="7EADDED6" w:rsidR="00311923" w:rsidRDefault="00311923" w:rsidP="006B007B">
      <w:pPr>
        <w:ind w:firstLine="0"/>
      </w:pPr>
      <w:r>
        <w:tab/>
      </w:r>
      <w:proofErr w:type="spellStart"/>
      <w:r>
        <w:t>inOrder</w:t>
      </w:r>
      <w:proofErr w:type="spellEnd"/>
      <w:r>
        <w:t>(node-&gt;left)</w:t>
      </w:r>
    </w:p>
    <w:p w14:paraId="200C95D6" w14:textId="005220CA" w:rsidR="00311923" w:rsidRDefault="00311923" w:rsidP="006B007B">
      <w:pPr>
        <w:ind w:firstLine="0"/>
      </w:pPr>
      <w:r>
        <w:tab/>
      </w:r>
      <w:proofErr w:type="spellStart"/>
      <w:r>
        <w:t>cout</w:t>
      </w:r>
      <w:proofErr w:type="spellEnd"/>
      <w:r>
        <w:t xml:space="preserve"> &lt;&lt; </w:t>
      </w:r>
      <w:proofErr w:type="spellStart"/>
      <w:r>
        <w:t>course.courseId</w:t>
      </w:r>
      <w:proofErr w:type="spellEnd"/>
      <w:r>
        <w:t xml:space="preserve"> &lt;&lt; “ : “ &lt;&lt; course.name &lt;&lt; “ | “ &lt;&lt; </w:t>
      </w:r>
      <w:proofErr w:type="spellStart"/>
      <w:r>
        <w:t>course.prereq</w:t>
      </w:r>
      <w:proofErr w:type="spellEnd"/>
      <w:r>
        <w:t xml:space="preserve"> &lt;&lt; </w:t>
      </w:r>
      <w:proofErr w:type="spellStart"/>
      <w:proofErr w:type="gramStart"/>
      <w:r>
        <w:t>endl</w:t>
      </w:r>
      <w:proofErr w:type="spellEnd"/>
      <w:r>
        <w:t>;</w:t>
      </w:r>
      <w:proofErr w:type="gramEnd"/>
    </w:p>
    <w:p w14:paraId="19DAE272" w14:textId="1374AD5B" w:rsidR="00311923" w:rsidRDefault="00311923" w:rsidP="006B007B">
      <w:pPr>
        <w:ind w:firstLine="0"/>
      </w:pPr>
      <w:r>
        <w:tab/>
        <w:t>check next right leaf</w:t>
      </w:r>
    </w:p>
    <w:p w14:paraId="5AF93EDC" w14:textId="22499F02" w:rsidR="00311923" w:rsidRDefault="00311923" w:rsidP="006B007B">
      <w:pPr>
        <w:ind w:firstLine="0"/>
      </w:pPr>
      <w:r>
        <w:tab/>
      </w:r>
      <w:proofErr w:type="spellStart"/>
      <w:r>
        <w:t>inOrder</w:t>
      </w:r>
      <w:proofErr w:type="spellEnd"/>
      <w:r>
        <w:t>(node-&gt;right)</w:t>
      </w:r>
    </w:p>
    <w:p w14:paraId="4937176D" w14:textId="28E62193" w:rsidR="00311923" w:rsidRDefault="00311923" w:rsidP="006B007B">
      <w:pPr>
        <w:ind w:firstLine="0"/>
      </w:pPr>
      <w:r>
        <w:tab/>
      </w:r>
      <w:proofErr w:type="spellStart"/>
      <w:r>
        <w:t>cout</w:t>
      </w:r>
      <w:proofErr w:type="spellEnd"/>
      <w:r>
        <w:t xml:space="preserve"> &lt;&lt; </w:t>
      </w:r>
      <w:proofErr w:type="spellStart"/>
      <w:r>
        <w:t>course.courseId</w:t>
      </w:r>
      <w:proofErr w:type="spellEnd"/>
      <w:r w:rsidR="005D5C50">
        <w:t xml:space="preserve"> &lt;&lt; “ : “ &lt;&lt; course.name &lt;&lt; “ | “ &lt;&lt;</w:t>
      </w:r>
      <w:proofErr w:type="spellStart"/>
      <w:r w:rsidR="005D5C50">
        <w:t>course.prereq</w:t>
      </w:r>
      <w:proofErr w:type="spellEnd"/>
      <w:r w:rsidR="005D5C50">
        <w:t xml:space="preserve"> &lt;&lt; </w:t>
      </w:r>
      <w:proofErr w:type="spellStart"/>
      <w:proofErr w:type="gramStart"/>
      <w:r w:rsidR="005D5C50">
        <w:t>endl</w:t>
      </w:r>
      <w:proofErr w:type="spellEnd"/>
      <w:r w:rsidR="005D5C50">
        <w:t>;</w:t>
      </w:r>
      <w:proofErr w:type="gramEnd"/>
    </w:p>
    <w:p w14:paraId="1D651217" w14:textId="77777777" w:rsidR="008E563A" w:rsidRDefault="008E563A" w:rsidP="006B007B">
      <w:pPr>
        <w:ind w:firstLine="0"/>
      </w:pPr>
    </w:p>
    <w:p w14:paraId="7A4C4096" w14:textId="77777777" w:rsidR="008E563A" w:rsidRDefault="008E563A" w:rsidP="006B007B">
      <w:pPr>
        <w:ind w:firstLine="0"/>
      </w:pPr>
    </w:p>
    <w:p w14:paraId="49C40D2D" w14:textId="77777777" w:rsidR="008E563A" w:rsidRDefault="008E563A" w:rsidP="006B007B">
      <w:pPr>
        <w:ind w:firstLine="0"/>
      </w:pPr>
    </w:p>
    <w:p w14:paraId="34F613DC" w14:textId="77777777" w:rsidR="008E563A" w:rsidRDefault="008E563A" w:rsidP="006B007B">
      <w:pPr>
        <w:ind w:firstLine="0"/>
      </w:pPr>
    </w:p>
    <w:p w14:paraId="36A94729" w14:textId="77777777" w:rsidR="008E563A" w:rsidRDefault="008E563A" w:rsidP="006B007B">
      <w:pPr>
        <w:ind w:firstLine="0"/>
      </w:pPr>
    </w:p>
    <w:p w14:paraId="1E3CB84F" w14:textId="77777777" w:rsidR="008E563A" w:rsidRDefault="008E563A" w:rsidP="006B007B">
      <w:pPr>
        <w:ind w:firstLine="0"/>
      </w:pPr>
    </w:p>
    <w:p w14:paraId="75175AD0" w14:textId="77777777" w:rsidR="008E563A" w:rsidRDefault="008E563A" w:rsidP="006B007B">
      <w:pPr>
        <w:ind w:firstLine="0"/>
      </w:pPr>
    </w:p>
    <w:p w14:paraId="5A1AA8A3" w14:textId="77777777" w:rsidR="008E563A" w:rsidRDefault="008E563A" w:rsidP="006B007B">
      <w:pPr>
        <w:ind w:firstLine="0"/>
      </w:pPr>
    </w:p>
    <w:p w14:paraId="47EB1D4C" w14:textId="77777777" w:rsidR="008E563A" w:rsidRDefault="008E563A" w:rsidP="006B007B">
      <w:pPr>
        <w:ind w:firstLine="0"/>
      </w:pPr>
    </w:p>
    <w:p w14:paraId="3B2259C5" w14:textId="77777777" w:rsidR="008E563A" w:rsidRDefault="008E563A" w:rsidP="006B007B">
      <w:pPr>
        <w:ind w:firstLine="0"/>
      </w:pPr>
    </w:p>
    <w:p w14:paraId="71EF067B" w14:textId="77777777" w:rsidR="008E563A" w:rsidRDefault="008E563A" w:rsidP="006B007B">
      <w:pPr>
        <w:ind w:firstLine="0"/>
      </w:pPr>
    </w:p>
    <w:p w14:paraId="02CE8742" w14:textId="77777777" w:rsidR="008E563A" w:rsidRDefault="008E563A" w:rsidP="006B007B">
      <w:pPr>
        <w:ind w:firstLine="0"/>
      </w:pPr>
    </w:p>
    <w:p w14:paraId="328799B7" w14:textId="77777777" w:rsidR="008E563A" w:rsidRDefault="008E563A" w:rsidP="006B007B">
      <w:pPr>
        <w:ind w:firstLine="0"/>
      </w:pPr>
    </w:p>
    <w:p w14:paraId="5F7FAD82" w14:textId="77777777" w:rsidR="008E563A" w:rsidRDefault="008E563A" w:rsidP="006B007B">
      <w:pPr>
        <w:ind w:firstLine="0"/>
      </w:pPr>
    </w:p>
    <w:p w14:paraId="13F6AD41" w14:textId="77777777" w:rsidR="008E563A" w:rsidRDefault="008E563A" w:rsidP="006B007B">
      <w:pPr>
        <w:ind w:firstLine="0"/>
      </w:pPr>
    </w:p>
    <w:p w14:paraId="6748E376" w14:textId="77777777" w:rsidR="006B007B" w:rsidRDefault="006B007B" w:rsidP="006B007B">
      <w:pPr>
        <w:ind w:firstLine="0"/>
      </w:pPr>
    </w:p>
    <w:p w14:paraId="6F9B2D9C" w14:textId="39C22A64" w:rsidR="00E4234F" w:rsidRDefault="00B95AC1" w:rsidP="006B007B">
      <w:pPr>
        <w:ind w:firstLine="0"/>
      </w:pPr>
      <w:r>
        <w:lastRenderedPageBreak/>
        <w:t>Runtime Analysis:</w:t>
      </w:r>
    </w:p>
    <w:tbl>
      <w:tblPr>
        <w:tblStyle w:val="TableGrid"/>
        <w:tblW w:w="9350" w:type="dxa"/>
        <w:tblLook w:val="04A0" w:firstRow="1" w:lastRow="0" w:firstColumn="1" w:lastColumn="0" w:noHBand="0" w:noVBand="1"/>
      </w:tblPr>
      <w:tblGrid>
        <w:gridCol w:w="3505"/>
        <w:gridCol w:w="1890"/>
        <w:gridCol w:w="2340"/>
        <w:gridCol w:w="1615"/>
      </w:tblGrid>
      <w:tr w:rsidR="00B95AC1" w14:paraId="2EC0E65C" w14:textId="0A6A86E0" w:rsidTr="008E563A">
        <w:trPr>
          <w:trHeight w:val="343"/>
        </w:trPr>
        <w:tc>
          <w:tcPr>
            <w:tcW w:w="3505" w:type="dxa"/>
          </w:tcPr>
          <w:p w14:paraId="0CFF071F" w14:textId="58479C3B" w:rsidR="00B95AC1" w:rsidRDefault="00B95AC1" w:rsidP="006B007B">
            <w:pPr>
              <w:ind w:firstLine="0"/>
            </w:pPr>
            <w:r>
              <w:t>Vector</w:t>
            </w:r>
          </w:p>
        </w:tc>
        <w:tc>
          <w:tcPr>
            <w:tcW w:w="1890" w:type="dxa"/>
          </w:tcPr>
          <w:p w14:paraId="4840A02B" w14:textId="4D1B5A98" w:rsidR="00B95AC1" w:rsidRDefault="00B95AC1" w:rsidP="006B007B">
            <w:pPr>
              <w:ind w:firstLine="0"/>
            </w:pPr>
            <w:r>
              <w:t>Line Cost</w:t>
            </w:r>
          </w:p>
        </w:tc>
        <w:tc>
          <w:tcPr>
            <w:tcW w:w="2340" w:type="dxa"/>
          </w:tcPr>
          <w:p w14:paraId="337B30D6" w14:textId="059AA344" w:rsidR="00B95AC1" w:rsidRDefault="00B95AC1" w:rsidP="006B007B">
            <w:pPr>
              <w:ind w:firstLine="0"/>
            </w:pPr>
            <w:r>
              <w:t># Times Execute</w:t>
            </w:r>
            <w:r w:rsidR="008E563A">
              <w:t>d</w:t>
            </w:r>
          </w:p>
        </w:tc>
        <w:tc>
          <w:tcPr>
            <w:tcW w:w="1615" w:type="dxa"/>
          </w:tcPr>
          <w:p w14:paraId="33C4E4D7" w14:textId="33B0C6AF" w:rsidR="00B95AC1" w:rsidRDefault="00B95AC1" w:rsidP="006B007B">
            <w:pPr>
              <w:ind w:firstLine="0"/>
            </w:pPr>
            <w:r>
              <w:t>Total Cost</w:t>
            </w:r>
          </w:p>
        </w:tc>
      </w:tr>
      <w:tr w:rsidR="00B95AC1" w14:paraId="220D5F72" w14:textId="238BDF0E" w:rsidTr="008E563A">
        <w:trPr>
          <w:trHeight w:val="331"/>
        </w:trPr>
        <w:tc>
          <w:tcPr>
            <w:tcW w:w="3505" w:type="dxa"/>
          </w:tcPr>
          <w:p w14:paraId="395236CE" w14:textId="2B510D1B" w:rsidR="00B95AC1" w:rsidRDefault="008E563A" w:rsidP="006B007B">
            <w:pPr>
              <w:ind w:firstLine="0"/>
            </w:pPr>
            <w:r>
              <w:t>Create vector</w:t>
            </w:r>
          </w:p>
        </w:tc>
        <w:tc>
          <w:tcPr>
            <w:tcW w:w="1890" w:type="dxa"/>
          </w:tcPr>
          <w:p w14:paraId="202BB384" w14:textId="5F7091AF" w:rsidR="00B95AC1" w:rsidRDefault="008E563A" w:rsidP="006B007B">
            <w:pPr>
              <w:ind w:firstLine="0"/>
            </w:pPr>
            <w:r>
              <w:t>1</w:t>
            </w:r>
          </w:p>
        </w:tc>
        <w:tc>
          <w:tcPr>
            <w:tcW w:w="2340" w:type="dxa"/>
          </w:tcPr>
          <w:p w14:paraId="52AD5E3E" w14:textId="74E642A3" w:rsidR="00B95AC1" w:rsidRDefault="008E563A" w:rsidP="006B007B">
            <w:pPr>
              <w:ind w:firstLine="0"/>
            </w:pPr>
            <w:r>
              <w:t>1</w:t>
            </w:r>
          </w:p>
        </w:tc>
        <w:tc>
          <w:tcPr>
            <w:tcW w:w="1615" w:type="dxa"/>
          </w:tcPr>
          <w:p w14:paraId="47F8D27C" w14:textId="605BA4C4" w:rsidR="00B95AC1" w:rsidRDefault="008E563A" w:rsidP="006B007B">
            <w:pPr>
              <w:ind w:firstLine="0"/>
            </w:pPr>
            <w:r>
              <w:t>1</w:t>
            </w:r>
          </w:p>
        </w:tc>
      </w:tr>
      <w:tr w:rsidR="00B95AC1" w14:paraId="5D8CB8E9" w14:textId="2FAFB3F1" w:rsidTr="008E563A">
        <w:trPr>
          <w:trHeight w:val="343"/>
        </w:trPr>
        <w:tc>
          <w:tcPr>
            <w:tcW w:w="3505" w:type="dxa"/>
          </w:tcPr>
          <w:p w14:paraId="76134D63" w14:textId="37CBAEF6" w:rsidR="00B95AC1" w:rsidRDefault="008E563A" w:rsidP="006B007B">
            <w:pPr>
              <w:ind w:firstLine="0"/>
            </w:pPr>
            <w:r>
              <w:t>For each line in file</w:t>
            </w:r>
          </w:p>
        </w:tc>
        <w:tc>
          <w:tcPr>
            <w:tcW w:w="1890" w:type="dxa"/>
          </w:tcPr>
          <w:p w14:paraId="5AA287A2" w14:textId="7C91CE59" w:rsidR="00B95AC1" w:rsidRDefault="008E563A" w:rsidP="006B007B">
            <w:pPr>
              <w:ind w:firstLine="0"/>
            </w:pPr>
            <w:r>
              <w:t>1</w:t>
            </w:r>
          </w:p>
        </w:tc>
        <w:tc>
          <w:tcPr>
            <w:tcW w:w="2340" w:type="dxa"/>
          </w:tcPr>
          <w:p w14:paraId="45088EB5" w14:textId="40974EC4" w:rsidR="00B95AC1" w:rsidRDefault="008E563A" w:rsidP="006B007B">
            <w:pPr>
              <w:ind w:firstLine="0"/>
            </w:pPr>
            <w:r>
              <w:t>n</w:t>
            </w:r>
          </w:p>
        </w:tc>
        <w:tc>
          <w:tcPr>
            <w:tcW w:w="1615" w:type="dxa"/>
          </w:tcPr>
          <w:p w14:paraId="0296F6AD" w14:textId="36CCD2AA" w:rsidR="00B95AC1" w:rsidRDefault="008E563A" w:rsidP="006B007B">
            <w:pPr>
              <w:ind w:firstLine="0"/>
            </w:pPr>
            <w:r>
              <w:t>n</w:t>
            </w:r>
          </w:p>
        </w:tc>
      </w:tr>
      <w:tr w:rsidR="00B95AC1" w14:paraId="36BFDADA" w14:textId="74820151" w:rsidTr="008E563A">
        <w:trPr>
          <w:trHeight w:val="331"/>
        </w:trPr>
        <w:tc>
          <w:tcPr>
            <w:tcW w:w="3505" w:type="dxa"/>
          </w:tcPr>
          <w:p w14:paraId="7A9EBCD9" w14:textId="5594383C" w:rsidR="00B95AC1" w:rsidRDefault="008E563A" w:rsidP="006B007B">
            <w:pPr>
              <w:ind w:firstLine="0"/>
            </w:pPr>
            <w:r>
              <w:t>Create vector course item</w:t>
            </w:r>
          </w:p>
        </w:tc>
        <w:tc>
          <w:tcPr>
            <w:tcW w:w="1890" w:type="dxa"/>
          </w:tcPr>
          <w:p w14:paraId="5A99B7BF" w14:textId="00A61C21" w:rsidR="00B95AC1" w:rsidRDefault="008E563A" w:rsidP="006B007B">
            <w:pPr>
              <w:ind w:firstLine="0"/>
            </w:pPr>
            <w:r>
              <w:t>1</w:t>
            </w:r>
          </w:p>
        </w:tc>
        <w:tc>
          <w:tcPr>
            <w:tcW w:w="2340" w:type="dxa"/>
          </w:tcPr>
          <w:p w14:paraId="601815C6" w14:textId="07B5903F" w:rsidR="00B95AC1" w:rsidRDefault="008E563A" w:rsidP="006B007B">
            <w:pPr>
              <w:ind w:firstLine="0"/>
            </w:pPr>
            <w:r>
              <w:t>n</w:t>
            </w:r>
          </w:p>
        </w:tc>
        <w:tc>
          <w:tcPr>
            <w:tcW w:w="1615" w:type="dxa"/>
          </w:tcPr>
          <w:p w14:paraId="3A7982A7" w14:textId="6ABA86F7" w:rsidR="00B95AC1" w:rsidRDefault="008E563A" w:rsidP="006B007B">
            <w:pPr>
              <w:ind w:firstLine="0"/>
            </w:pPr>
            <w:r>
              <w:t>n</w:t>
            </w:r>
          </w:p>
        </w:tc>
      </w:tr>
      <w:tr w:rsidR="00B95AC1" w14:paraId="0088415D" w14:textId="629625BF" w:rsidTr="008E563A">
        <w:trPr>
          <w:trHeight w:val="343"/>
        </w:trPr>
        <w:tc>
          <w:tcPr>
            <w:tcW w:w="3505" w:type="dxa"/>
          </w:tcPr>
          <w:p w14:paraId="793BA725" w14:textId="555B9A06" w:rsidR="00B95AC1" w:rsidRDefault="008E563A" w:rsidP="006B007B">
            <w:pPr>
              <w:ind w:firstLine="0"/>
            </w:pPr>
            <w:r>
              <w:t>Create vector</w:t>
            </w:r>
          </w:p>
        </w:tc>
        <w:tc>
          <w:tcPr>
            <w:tcW w:w="1890" w:type="dxa"/>
          </w:tcPr>
          <w:p w14:paraId="4C8B7CD7" w14:textId="7F91D1C3" w:rsidR="00B95AC1" w:rsidRDefault="008E563A" w:rsidP="006B007B">
            <w:pPr>
              <w:ind w:firstLine="0"/>
            </w:pPr>
            <w:r>
              <w:t>1</w:t>
            </w:r>
          </w:p>
        </w:tc>
        <w:tc>
          <w:tcPr>
            <w:tcW w:w="2340" w:type="dxa"/>
          </w:tcPr>
          <w:p w14:paraId="32563C1D" w14:textId="5B6B6899" w:rsidR="00B95AC1" w:rsidRDefault="008E563A" w:rsidP="006B007B">
            <w:pPr>
              <w:ind w:firstLine="0"/>
            </w:pPr>
            <w:r>
              <w:t>1</w:t>
            </w:r>
          </w:p>
        </w:tc>
        <w:tc>
          <w:tcPr>
            <w:tcW w:w="1615" w:type="dxa"/>
          </w:tcPr>
          <w:p w14:paraId="3532EB80" w14:textId="10D8AF50" w:rsidR="00B95AC1" w:rsidRDefault="008E563A" w:rsidP="006B007B">
            <w:pPr>
              <w:ind w:firstLine="0"/>
            </w:pPr>
            <w:r>
              <w:t>1</w:t>
            </w:r>
          </w:p>
        </w:tc>
      </w:tr>
      <w:tr w:rsidR="00B95AC1" w14:paraId="68952B88" w14:textId="7D81628A" w:rsidTr="008E563A">
        <w:trPr>
          <w:trHeight w:val="343"/>
        </w:trPr>
        <w:tc>
          <w:tcPr>
            <w:tcW w:w="3505" w:type="dxa"/>
          </w:tcPr>
          <w:p w14:paraId="06403746" w14:textId="6B7259BB" w:rsidR="00B95AC1" w:rsidRDefault="008E563A" w:rsidP="006B007B">
            <w:pPr>
              <w:ind w:firstLine="0"/>
            </w:pPr>
            <w:r>
              <w:t xml:space="preserve">While </w:t>
            </w:r>
            <w:proofErr w:type="spellStart"/>
            <w:r>
              <w:t>prereq</w:t>
            </w:r>
            <w:proofErr w:type="spellEnd"/>
            <w:r>
              <w:t xml:space="preserve"> exists</w:t>
            </w:r>
          </w:p>
        </w:tc>
        <w:tc>
          <w:tcPr>
            <w:tcW w:w="1890" w:type="dxa"/>
          </w:tcPr>
          <w:p w14:paraId="4434D26E" w14:textId="18291364" w:rsidR="00B95AC1" w:rsidRDefault="008E563A" w:rsidP="006B007B">
            <w:pPr>
              <w:ind w:firstLine="0"/>
            </w:pPr>
            <w:r>
              <w:t>1</w:t>
            </w:r>
          </w:p>
        </w:tc>
        <w:tc>
          <w:tcPr>
            <w:tcW w:w="2340" w:type="dxa"/>
          </w:tcPr>
          <w:p w14:paraId="70CA85ED" w14:textId="429899C3" w:rsidR="00B95AC1" w:rsidRDefault="008E563A" w:rsidP="006B007B">
            <w:pPr>
              <w:ind w:firstLine="0"/>
            </w:pPr>
            <w:r>
              <w:t>n</w:t>
            </w:r>
          </w:p>
        </w:tc>
        <w:tc>
          <w:tcPr>
            <w:tcW w:w="1615" w:type="dxa"/>
          </w:tcPr>
          <w:p w14:paraId="67AE4E8D" w14:textId="63CA5405" w:rsidR="00B95AC1" w:rsidRDefault="008E563A" w:rsidP="006B007B">
            <w:pPr>
              <w:ind w:firstLine="0"/>
            </w:pPr>
            <w:r>
              <w:t>n</w:t>
            </w:r>
          </w:p>
        </w:tc>
      </w:tr>
      <w:tr w:rsidR="00B95AC1" w14:paraId="38CF4AC2" w14:textId="25087255" w:rsidTr="008E563A">
        <w:trPr>
          <w:trHeight w:val="331"/>
        </w:trPr>
        <w:tc>
          <w:tcPr>
            <w:tcW w:w="3505" w:type="dxa"/>
          </w:tcPr>
          <w:p w14:paraId="3DB3E119" w14:textId="21E46A1D" w:rsidR="00B95AC1" w:rsidRDefault="008E563A" w:rsidP="006B007B">
            <w:pPr>
              <w:ind w:firstLine="0"/>
            </w:pPr>
            <w:r>
              <w:t xml:space="preserve">Append </w:t>
            </w:r>
            <w:proofErr w:type="spellStart"/>
            <w:r>
              <w:t>prereq</w:t>
            </w:r>
            <w:proofErr w:type="spellEnd"/>
          </w:p>
        </w:tc>
        <w:tc>
          <w:tcPr>
            <w:tcW w:w="1890" w:type="dxa"/>
          </w:tcPr>
          <w:p w14:paraId="09535464" w14:textId="7AD99168" w:rsidR="00B95AC1" w:rsidRDefault="008E563A" w:rsidP="006B007B">
            <w:pPr>
              <w:ind w:firstLine="0"/>
            </w:pPr>
            <w:r>
              <w:t>1</w:t>
            </w:r>
          </w:p>
        </w:tc>
        <w:tc>
          <w:tcPr>
            <w:tcW w:w="2340" w:type="dxa"/>
          </w:tcPr>
          <w:p w14:paraId="7A4DA1B4" w14:textId="734FA20E" w:rsidR="00B95AC1" w:rsidRDefault="008E563A" w:rsidP="006B007B">
            <w:pPr>
              <w:ind w:firstLine="0"/>
            </w:pPr>
            <w:r>
              <w:t>n</w:t>
            </w:r>
          </w:p>
        </w:tc>
        <w:tc>
          <w:tcPr>
            <w:tcW w:w="1615" w:type="dxa"/>
          </w:tcPr>
          <w:p w14:paraId="5016EB10" w14:textId="64063A5A" w:rsidR="00B95AC1" w:rsidRDefault="008E563A" w:rsidP="006B007B">
            <w:pPr>
              <w:ind w:firstLine="0"/>
            </w:pPr>
            <w:r>
              <w:t>n</w:t>
            </w:r>
          </w:p>
        </w:tc>
      </w:tr>
      <w:tr w:rsidR="00B95AC1" w14:paraId="0B269D77" w14:textId="1A44A9E5" w:rsidTr="008E563A">
        <w:trPr>
          <w:trHeight w:val="343"/>
        </w:trPr>
        <w:tc>
          <w:tcPr>
            <w:tcW w:w="3505" w:type="dxa"/>
          </w:tcPr>
          <w:p w14:paraId="0373C3AE" w14:textId="5C56DD49" w:rsidR="00B95AC1" w:rsidRDefault="008E563A" w:rsidP="006B007B">
            <w:pPr>
              <w:ind w:firstLine="0"/>
            </w:pPr>
            <w:r>
              <w:t>Pushback course item</w:t>
            </w:r>
          </w:p>
        </w:tc>
        <w:tc>
          <w:tcPr>
            <w:tcW w:w="1890" w:type="dxa"/>
          </w:tcPr>
          <w:p w14:paraId="13AAF741" w14:textId="07AC37D3" w:rsidR="00B95AC1" w:rsidRDefault="008E563A" w:rsidP="006B007B">
            <w:pPr>
              <w:ind w:firstLine="0"/>
            </w:pPr>
            <w:r>
              <w:t>1</w:t>
            </w:r>
          </w:p>
        </w:tc>
        <w:tc>
          <w:tcPr>
            <w:tcW w:w="2340" w:type="dxa"/>
          </w:tcPr>
          <w:p w14:paraId="5CD15E01" w14:textId="5108F995" w:rsidR="00B95AC1" w:rsidRDefault="008E563A" w:rsidP="006B007B">
            <w:pPr>
              <w:ind w:firstLine="0"/>
            </w:pPr>
            <w:r>
              <w:t>n</w:t>
            </w:r>
          </w:p>
        </w:tc>
        <w:tc>
          <w:tcPr>
            <w:tcW w:w="1615" w:type="dxa"/>
          </w:tcPr>
          <w:p w14:paraId="57366AF1" w14:textId="5DF9762B" w:rsidR="00B95AC1" w:rsidRDefault="008E563A" w:rsidP="006B007B">
            <w:pPr>
              <w:ind w:firstLine="0"/>
            </w:pPr>
            <w:r>
              <w:t>n</w:t>
            </w:r>
          </w:p>
        </w:tc>
      </w:tr>
      <w:tr w:rsidR="00B95AC1" w14:paraId="2FA62FEC" w14:textId="5DB17498" w:rsidTr="008E563A">
        <w:trPr>
          <w:trHeight w:val="343"/>
        </w:trPr>
        <w:tc>
          <w:tcPr>
            <w:tcW w:w="3505" w:type="dxa"/>
          </w:tcPr>
          <w:p w14:paraId="0D84831A" w14:textId="77777777" w:rsidR="00B95AC1" w:rsidRDefault="00B95AC1" w:rsidP="006B007B">
            <w:pPr>
              <w:ind w:firstLine="0"/>
            </w:pPr>
          </w:p>
        </w:tc>
        <w:tc>
          <w:tcPr>
            <w:tcW w:w="1890" w:type="dxa"/>
          </w:tcPr>
          <w:p w14:paraId="3846CF08" w14:textId="77777777" w:rsidR="00B95AC1" w:rsidRDefault="00B95AC1" w:rsidP="006B007B">
            <w:pPr>
              <w:ind w:firstLine="0"/>
            </w:pPr>
          </w:p>
        </w:tc>
        <w:tc>
          <w:tcPr>
            <w:tcW w:w="2340" w:type="dxa"/>
          </w:tcPr>
          <w:p w14:paraId="70FE116A" w14:textId="484C4DC8" w:rsidR="00B95AC1" w:rsidRDefault="008E563A" w:rsidP="006B007B">
            <w:pPr>
              <w:ind w:firstLine="0"/>
            </w:pPr>
            <w:r>
              <w:t>Total Cost</w:t>
            </w:r>
          </w:p>
        </w:tc>
        <w:tc>
          <w:tcPr>
            <w:tcW w:w="1615" w:type="dxa"/>
          </w:tcPr>
          <w:p w14:paraId="7BD2CB46" w14:textId="15FAE2B5" w:rsidR="00B95AC1" w:rsidRDefault="008E563A" w:rsidP="006B007B">
            <w:pPr>
              <w:ind w:firstLine="0"/>
            </w:pPr>
            <w:r>
              <w:t>5n+1</w:t>
            </w:r>
          </w:p>
        </w:tc>
      </w:tr>
      <w:tr w:rsidR="00B95AC1" w14:paraId="4DC5692C" w14:textId="60CD3763" w:rsidTr="008E563A">
        <w:trPr>
          <w:trHeight w:val="343"/>
        </w:trPr>
        <w:tc>
          <w:tcPr>
            <w:tcW w:w="3505" w:type="dxa"/>
          </w:tcPr>
          <w:p w14:paraId="15894269" w14:textId="77777777" w:rsidR="00B95AC1" w:rsidRDefault="00B95AC1" w:rsidP="006B007B">
            <w:pPr>
              <w:ind w:firstLine="0"/>
            </w:pPr>
          </w:p>
        </w:tc>
        <w:tc>
          <w:tcPr>
            <w:tcW w:w="1890" w:type="dxa"/>
          </w:tcPr>
          <w:p w14:paraId="694CB887" w14:textId="77777777" w:rsidR="00B95AC1" w:rsidRDefault="00B95AC1" w:rsidP="006B007B">
            <w:pPr>
              <w:ind w:firstLine="0"/>
            </w:pPr>
          </w:p>
        </w:tc>
        <w:tc>
          <w:tcPr>
            <w:tcW w:w="2340" w:type="dxa"/>
          </w:tcPr>
          <w:p w14:paraId="3565FFDF" w14:textId="10D81B9B" w:rsidR="00B95AC1" w:rsidRDefault="008E563A" w:rsidP="006B007B">
            <w:pPr>
              <w:ind w:firstLine="0"/>
            </w:pPr>
            <w:r>
              <w:t>Runtime</w:t>
            </w:r>
          </w:p>
        </w:tc>
        <w:tc>
          <w:tcPr>
            <w:tcW w:w="1615" w:type="dxa"/>
          </w:tcPr>
          <w:p w14:paraId="3BD2ADA7" w14:textId="3C11CA11" w:rsidR="00B95AC1" w:rsidRDefault="008E563A" w:rsidP="006B007B">
            <w:pPr>
              <w:ind w:firstLine="0"/>
            </w:pPr>
            <w:r>
              <w:t>O(n)</w:t>
            </w:r>
          </w:p>
        </w:tc>
      </w:tr>
    </w:tbl>
    <w:p w14:paraId="1C2A1529" w14:textId="77777777" w:rsidR="00B95AC1" w:rsidRDefault="00B95AC1" w:rsidP="006B007B">
      <w:pPr>
        <w:ind w:firstLine="0"/>
      </w:pPr>
    </w:p>
    <w:tbl>
      <w:tblPr>
        <w:tblStyle w:val="TableGrid"/>
        <w:tblW w:w="0" w:type="auto"/>
        <w:tblLook w:val="04A0" w:firstRow="1" w:lastRow="0" w:firstColumn="1" w:lastColumn="0" w:noHBand="0" w:noVBand="1"/>
      </w:tblPr>
      <w:tblGrid>
        <w:gridCol w:w="3505"/>
        <w:gridCol w:w="1890"/>
        <w:gridCol w:w="2340"/>
        <w:gridCol w:w="1615"/>
      </w:tblGrid>
      <w:tr w:rsidR="008E563A" w14:paraId="69E3385D" w14:textId="77777777" w:rsidTr="008E563A">
        <w:tc>
          <w:tcPr>
            <w:tcW w:w="3505" w:type="dxa"/>
          </w:tcPr>
          <w:p w14:paraId="0F2E4693" w14:textId="3C098E6C" w:rsidR="008E563A" w:rsidRDefault="008E563A" w:rsidP="006B007B">
            <w:pPr>
              <w:ind w:firstLine="0"/>
            </w:pPr>
            <w:proofErr w:type="spellStart"/>
            <w:r>
              <w:t>HashTable</w:t>
            </w:r>
            <w:proofErr w:type="spellEnd"/>
          </w:p>
        </w:tc>
        <w:tc>
          <w:tcPr>
            <w:tcW w:w="1890" w:type="dxa"/>
          </w:tcPr>
          <w:p w14:paraId="7D5637DC" w14:textId="4CDC5DF7" w:rsidR="008E563A" w:rsidRDefault="008E563A" w:rsidP="006B007B">
            <w:pPr>
              <w:ind w:firstLine="0"/>
            </w:pPr>
            <w:r>
              <w:t>Line Cost</w:t>
            </w:r>
          </w:p>
        </w:tc>
        <w:tc>
          <w:tcPr>
            <w:tcW w:w="2340" w:type="dxa"/>
          </w:tcPr>
          <w:p w14:paraId="6FA9F78B" w14:textId="0A990840" w:rsidR="008E563A" w:rsidRDefault="008E563A" w:rsidP="006B007B">
            <w:pPr>
              <w:ind w:firstLine="0"/>
            </w:pPr>
            <w:r>
              <w:t># Times executed</w:t>
            </w:r>
          </w:p>
        </w:tc>
        <w:tc>
          <w:tcPr>
            <w:tcW w:w="1615" w:type="dxa"/>
          </w:tcPr>
          <w:p w14:paraId="668A7CD0" w14:textId="43218E74" w:rsidR="008E563A" w:rsidRDefault="008E563A" w:rsidP="006B007B">
            <w:pPr>
              <w:ind w:firstLine="0"/>
            </w:pPr>
            <w:r>
              <w:t>Total Cost</w:t>
            </w:r>
          </w:p>
        </w:tc>
      </w:tr>
      <w:tr w:rsidR="008E563A" w14:paraId="30149CB6" w14:textId="77777777" w:rsidTr="008E563A">
        <w:tc>
          <w:tcPr>
            <w:tcW w:w="3505" w:type="dxa"/>
          </w:tcPr>
          <w:p w14:paraId="4CF62AD7" w14:textId="56830465" w:rsidR="008E563A" w:rsidRDefault="008E563A" w:rsidP="006B007B">
            <w:pPr>
              <w:ind w:firstLine="0"/>
            </w:pPr>
            <w:r>
              <w:t xml:space="preserve">Create </w:t>
            </w:r>
            <w:proofErr w:type="spellStart"/>
            <w:r>
              <w:t>Hashtable</w:t>
            </w:r>
            <w:proofErr w:type="spellEnd"/>
          </w:p>
        </w:tc>
        <w:tc>
          <w:tcPr>
            <w:tcW w:w="1890" w:type="dxa"/>
          </w:tcPr>
          <w:p w14:paraId="1AD658E4" w14:textId="7962D5CC" w:rsidR="008E563A" w:rsidRDefault="008E563A" w:rsidP="006B007B">
            <w:pPr>
              <w:ind w:firstLine="0"/>
            </w:pPr>
            <w:r>
              <w:t>1</w:t>
            </w:r>
          </w:p>
        </w:tc>
        <w:tc>
          <w:tcPr>
            <w:tcW w:w="2340" w:type="dxa"/>
          </w:tcPr>
          <w:p w14:paraId="2C1CF40D" w14:textId="3B1519E2" w:rsidR="008E563A" w:rsidRDefault="008E563A" w:rsidP="006B007B">
            <w:pPr>
              <w:ind w:firstLine="0"/>
            </w:pPr>
            <w:r>
              <w:t>1</w:t>
            </w:r>
          </w:p>
        </w:tc>
        <w:tc>
          <w:tcPr>
            <w:tcW w:w="1615" w:type="dxa"/>
          </w:tcPr>
          <w:p w14:paraId="6DCB6CAA" w14:textId="4D69BB14" w:rsidR="008E563A" w:rsidRDefault="008E563A" w:rsidP="006B007B">
            <w:pPr>
              <w:ind w:firstLine="0"/>
            </w:pPr>
            <w:r>
              <w:t>1</w:t>
            </w:r>
          </w:p>
        </w:tc>
      </w:tr>
      <w:tr w:rsidR="008E563A" w14:paraId="7800AD03" w14:textId="77777777" w:rsidTr="008E563A">
        <w:tc>
          <w:tcPr>
            <w:tcW w:w="3505" w:type="dxa"/>
          </w:tcPr>
          <w:p w14:paraId="21CCBBC6" w14:textId="7F2B00E0" w:rsidR="008E563A" w:rsidRDefault="008E563A" w:rsidP="006B007B">
            <w:pPr>
              <w:ind w:firstLine="0"/>
            </w:pPr>
            <w:r>
              <w:t>Insert method</w:t>
            </w:r>
          </w:p>
        </w:tc>
        <w:tc>
          <w:tcPr>
            <w:tcW w:w="1890" w:type="dxa"/>
          </w:tcPr>
          <w:p w14:paraId="464C639C" w14:textId="5FB0F542" w:rsidR="008E563A" w:rsidRDefault="008E563A" w:rsidP="006B007B">
            <w:pPr>
              <w:ind w:firstLine="0"/>
            </w:pPr>
            <w:r>
              <w:t>0</w:t>
            </w:r>
          </w:p>
        </w:tc>
        <w:tc>
          <w:tcPr>
            <w:tcW w:w="2340" w:type="dxa"/>
          </w:tcPr>
          <w:p w14:paraId="7B9638DA" w14:textId="338EC3A7" w:rsidR="008E563A" w:rsidRDefault="008E563A" w:rsidP="006B007B">
            <w:pPr>
              <w:ind w:firstLine="0"/>
            </w:pPr>
            <w:r>
              <w:t>0</w:t>
            </w:r>
          </w:p>
        </w:tc>
        <w:tc>
          <w:tcPr>
            <w:tcW w:w="1615" w:type="dxa"/>
          </w:tcPr>
          <w:p w14:paraId="4D0FF396" w14:textId="6C3ADDAE" w:rsidR="008E563A" w:rsidRDefault="008E563A" w:rsidP="006B007B">
            <w:pPr>
              <w:ind w:firstLine="0"/>
            </w:pPr>
            <w:r>
              <w:t>0</w:t>
            </w:r>
          </w:p>
        </w:tc>
      </w:tr>
      <w:tr w:rsidR="008E563A" w14:paraId="55A27D05" w14:textId="77777777" w:rsidTr="008E563A">
        <w:tc>
          <w:tcPr>
            <w:tcW w:w="3505" w:type="dxa"/>
          </w:tcPr>
          <w:p w14:paraId="4CFA3F08" w14:textId="528C056F" w:rsidR="008E563A" w:rsidRDefault="008E563A" w:rsidP="006B007B">
            <w:pPr>
              <w:ind w:firstLine="0"/>
            </w:pPr>
            <w:r>
              <w:t>Create key for course</w:t>
            </w:r>
          </w:p>
        </w:tc>
        <w:tc>
          <w:tcPr>
            <w:tcW w:w="1890" w:type="dxa"/>
          </w:tcPr>
          <w:p w14:paraId="3750E1F6" w14:textId="22BDD273" w:rsidR="008E563A" w:rsidRDefault="008E563A" w:rsidP="006B007B">
            <w:pPr>
              <w:ind w:firstLine="0"/>
            </w:pPr>
            <w:r>
              <w:t>1</w:t>
            </w:r>
          </w:p>
        </w:tc>
        <w:tc>
          <w:tcPr>
            <w:tcW w:w="2340" w:type="dxa"/>
          </w:tcPr>
          <w:p w14:paraId="34F95BDB" w14:textId="06F49B43" w:rsidR="008E563A" w:rsidRDefault="008E563A" w:rsidP="006B007B">
            <w:pPr>
              <w:ind w:firstLine="0"/>
            </w:pPr>
            <w:r>
              <w:t>n</w:t>
            </w:r>
          </w:p>
        </w:tc>
        <w:tc>
          <w:tcPr>
            <w:tcW w:w="1615" w:type="dxa"/>
          </w:tcPr>
          <w:p w14:paraId="5D45B0F5" w14:textId="2957603C" w:rsidR="008E563A" w:rsidRDefault="008E563A" w:rsidP="006B007B">
            <w:pPr>
              <w:ind w:firstLine="0"/>
            </w:pPr>
            <w:r>
              <w:t>n</w:t>
            </w:r>
          </w:p>
        </w:tc>
      </w:tr>
      <w:tr w:rsidR="008E563A" w14:paraId="79DF689D" w14:textId="77777777" w:rsidTr="008E563A">
        <w:tc>
          <w:tcPr>
            <w:tcW w:w="3505" w:type="dxa"/>
          </w:tcPr>
          <w:p w14:paraId="55A316BC" w14:textId="3BD1D149" w:rsidR="008E563A" w:rsidRDefault="008E563A" w:rsidP="006B007B">
            <w:pPr>
              <w:ind w:firstLine="0"/>
            </w:pPr>
            <w:r>
              <w:t>If no entry found for key</w:t>
            </w:r>
          </w:p>
        </w:tc>
        <w:tc>
          <w:tcPr>
            <w:tcW w:w="1890" w:type="dxa"/>
          </w:tcPr>
          <w:p w14:paraId="6CAC160B" w14:textId="673F47B6" w:rsidR="008E563A" w:rsidRDefault="008E563A" w:rsidP="006B007B">
            <w:pPr>
              <w:ind w:firstLine="0"/>
            </w:pPr>
            <w:r>
              <w:t>1</w:t>
            </w:r>
          </w:p>
        </w:tc>
        <w:tc>
          <w:tcPr>
            <w:tcW w:w="2340" w:type="dxa"/>
          </w:tcPr>
          <w:p w14:paraId="20D6857B" w14:textId="70F518A7" w:rsidR="008E563A" w:rsidRDefault="008E563A" w:rsidP="006B007B">
            <w:pPr>
              <w:ind w:firstLine="0"/>
            </w:pPr>
            <w:r>
              <w:t>n</w:t>
            </w:r>
          </w:p>
        </w:tc>
        <w:tc>
          <w:tcPr>
            <w:tcW w:w="1615" w:type="dxa"/>
          </w:tcPr>
          <w:p w14:paraId="60CB7F4C" w14:textId="1813B9BD" w:rsidR="008E563A" w:rsidRDefault="008E563A" w:rsidP="006B007B">
            <w:pPr>
              <w:ind w:firstLine="0"/>
            </w:pPr>
            <w:r>
              <w:t>n</w:t>
            </w:r>
          </w:p>
        </w:tc>
      </w:tr>
      <w:tr w:rsidR="008E563A" w14:paraId="53FD8079" w14:textId="77777777" w:rsidTr="008E563A">
        <w:tc>
          <w:tcPr>
            <w:tcW w:w="3505" w:type="dxa"/>
          </w:tcPr>
          <w:p w14:paraId="0ABD3F5B" w14:textId="3961DCAD" w:rsidR="008E563A" w:rsidRDefault="008E563A" w:rsidP="006B007B">
            <w:pPr>
              <w:ind w:firstLine="0"/>
            </w:pPr>
            <w:r>
              <w:t>Assign node to key</w:t>
            </w:r>
          </w:p>
        </w:tc>
        <w:tc>
          <w:tcPr>
            <w:tcW w:w="1890" w:type="dxa"/>
          </w:tcPr>
          <w:p w14:paraId="19344454" w14:textId="01AF0B54" w:rsidR="008E563A" w:rsidRDefault="008E563A" w:rsidP="006B007B">
            <w:pPr>
              <w:ind w:firstLine="0"/>
            </w:pPr>
            <w:r>
              <w:t>1</w:t>
            </w:r>
          </w:p>
        </w:tc>
        <w:tc>
          <w:tcPr>
            <w:tcW w:w="2340" w:type="dxa"/>
          </w:tcPr>
          <w:p w14:paraId="052DFBD3" w14:textId="05BFAB2B" w:rsidR="008E563A" w:rsidRDefault="008E563A" w:rsidP="006B007B">
            <w:pPr>
              <w:ind w:firstLine="0"/>
            </w:pPr>
            <w:r>
              <w:t>n</w:t>
            </w:r>
          </w:p>
        </w:tc>
        <w:tc>
          <w:tcPr>
            <w:tcW w:w="1615" w:type="dxa"/>
          </w:tcPr>
          <w:p w14:paraId="50226EB2" w14:textId="47C93644" w:rsidR="008E563A" w:rsidRDefault="008E563A" w:rsidP="006B007B">
            <w:pPr>
              <w:ind w:firstLine="0"/>
            </w:pPr>
            <w:r>
              <w:t>n</w:t>
            </w:r>
          </w:p>
        </w:tc>
      </w:tr>
      <w:tr w:rsidR="008E563A" w14:paraId="2450CE79" w14:textId="77777777" w:rsidTr="008E563A">
        <w:tc>
          <w:tcPr>
            <w:tcW w:w="3505" w:type="dxa"/>
          </w:tcPr>
          <w:p w14:paraId="3F368BAE" w14:textId="2D301D80" w:rsidR="008E563A" w:rsidRDefault="008E563A" w:rsidP="006B007B">
            <w:pPr>
              <w:ind w:firstLine="0"/>
            </w:pPr>
            <w:r>
              <w:t>else</w:t>
            </w:r>
          </w:p>
        </w:tc>
        <w:tc>
          <w:tcPr>
            <w:tcW w:w="1890" w:type="dxa"/>
          </w:tcPr>
          <w:p w14:paraId="2A99775E" w14:textId="335252CF" w:rsidR="008E563A" w:rsidRDefault="008E563A" w:rsidP="006B007B">
            <w:pPr>
              <w:ind w:firstLine="0"/>
            </w:pPr>
            <w:r>
              <w:t>1</w:t>
            </w:r>
          </w:p>
        </w:tc>
        <w:tc>
          <w:tcPr>
            <w:tcW w:w="2340" w:type="dxa"/>
          </w:tcPr>
          <w:p w14:paraId="5C850CDD" w14:textId="251644B3" w:rsidR="008E563A" w:rsidRDefault="008E563A" w:rsidP="006B007B">
            <w:pPr>
              <w:ind w:firstLine="0"/>
            </w:pPr>
            <w:r>
              <w:t>n</w:t>
            </w:r>
          </w:p>
        </w:tc>
        <w:tc>
          <w:tcPr>
            <w:tcW w:w="1615" w:type="dxa"/>
          </w:tcPr>
          <w:p w14:paraId="774B7191" w14:textId="0D33A7CC" w:rsidR="008E563A" w:rsidRDefault="008E563A" w:rsidP="006B007B">
            <w:pPr>
              <w:ind w:firstLine="0"/>
            </w:pPr>
            <w:r>
              <w:t>n</w:t>
            </w:r>
          </w:p>
        </w:tc>
      </w:tr>
      <w:tr w:rsidR="008E563A" w14:paraId="34A6F351" w14:textId="77777777" w:rsidTr="008E563A">
        <w:tc>
          <w:tcPr>
            <w:tcW w:w="3505" w:type="dxa"/>
          </w:tcPr>
          <w:p w14:paraId="4B0DC91B" w14:textId="0176180E" w:rsidR="008E563A" w:rsidRDefault="008E563A" w:rsidP="006B007B">
            <w:pPr>
              <w:ind w:firstLine="0"/>
            </w:pPr>
            <w:r>
              <w:t>Assign old node key to UNIT_MAX, set old node to course and old node next to null pointer</w:t>
            </w:r>
          </w:p>
        </w:tc>
        <w:tc>
          <w:tcPr>
            <w:tcW w:w="1890" w:type="dxa"/>
          </w:tcPr>
          <w:p w14:paraId="6AE8DFC8" w14:textId="783F9901" w:rsidR="008E563A" w:rsidRDefault="008E563A" w:rsidP="006B007B">
            <w:pPr>
              <w:ind w:firstLine="0"/>
            </w:pPr>
            <w:r>
              <w:t>4</w:t>
            </w:r>
          </w:p>
        </w:tc>
        <w:tc>
          <w:tcPr>
            <w:tcW w:w="2340" w:type="dxa"/>
          </w:tcPr>
          <w:p w14:paraId="02DDE6BC" w14:textId="625643B8" w:rsidR="008E563A" w:rsidRDefault="008E563A" w:rsidP="006B007B">
            <w:pPr>
              <w:ind w:firstLine="0"/>
            </w:pPr>
            <w:r>
              <w:t>n</w:t>
            </w:r>
          </w:p>
        </w:tc>
        <w:tc>
          <w:tcPr>
            <w:tcW w:w="1615" w:type="dxa"/>
          </w:tcPr>
          <w:p w14:paraId="15E95D24" w14:textId="7EC75E1A" w:rsidR="008E563A" w:rsidRDefault="008E563A" w:rsidP="006B007B">
            <w:pPr>
              <w:ind w:firstLine="0"/>
            </w:pPr>
            <w:r>
              <w:t>4n</w:t>
            </w:r>
          </w:p>
        </w:tc>
      </w:tr>
      <w:tr w:rsidR="008E563A" w14:paraId="3A54891D" w14:textId="77777777" w:rsidTr="008E563A">
        <w:tc>
          <w:tcPr>
            <w:tcW w:w="3505" w:type="dxa"/>
          </w:tcPr>
          <w:p w14:paraId="7CDAF6AD" w14:textId="785526DA" w:rsidR="008E563A" w:rsidRDefault="008E563A" w:rsidP="006B007B">
            <w:pPr>
              <w:ind w:firstLine="0"/>
            </w:pPr>
            <w:r>
              <w:t>else</w:t>
            </w:r>
          </w:p>
        </w:tc>
        <w:tc>
          <w:tcPr>
            <w:tcW w:w="1890" w:type="dxa"/>
          </w:tcPr>
          <w:p w14:paraId="773640DB" w14:textId="3ADDA8FC" w:rsidR="008E563A" w:rsidRDefault="008E563A" w:rsidP="006B007B">
            <w:pPr>
              <w:ind w:firstLine="0"/>
            </w:pPr>
            <w:r>
              <w:t>1</w:t>
            </w:r>
          </w:p>
        </w:tc>
        <w:tc>
          <w:tcPr>
            <w:tcW w:w="2340" w:type="dxa"/>
          </w:tcPr>
          <w:p w14:paraId="7763150E" w14:textId="2270C8A1" w:rsidR="008E563A" w:rsidRDefault="008E563A" w:rsidP="006B007B">
            <w:pPr>
              <w:ind w:firstLine="0"/>
            </w:pPr>
            <w:r>
              <w:t>n</w:t>
            </w:r>
          </w:p>
        </w:tc>
        <w:tc>
          <w:tcPr>
            <w:tcW w:w="1615" w:type="dxa"/>
          </w:tcPr>
          <w:p w14:paraId="2F2BB1E6" w14:textId="4171FC4A" w:rsidR="008E563A" w:rsidRDefault="008E563A" w:rsidP="006B007B">
            <w:pPr>
              <w:ind w:firstLine="0"/>
            </w:pPr>
            <w:r>
              <w:t>n</w:t>
            </w:r>
          </w:p>
        </w:tc>
      </w:tr>
      <w:tr w:rsidR="008E563A" w14:paraId="7E388B13" w14:textId="77777777" w:rsidTr="008E563A">
        <w:tc>
          <w:tcPr>
            <w:tcW w:w="3505" w:type="dxa"/>
          </w:tcPr>
          <w:p w14:paraId="581CFF17" w14:textId="72FA70CA" w:rsidR="008E563A" w:rsidRDefault="008E563A" w:rsidP="006B007B">
            <w:pPr>
              <w:ind w:firstLine="0"/>
            </w:pPr>
            <w:r>
              <w:t>Find next open node</w:t>
            </w:r>
          </w:p>
        </w:tc>
        <w:tc>
          <w:tcPr>
            <w:tcW w:w="1890" w:type="dxa"/>
          </w:tcPr>
          <w:p w14:paraId="6B730239" w14:textId="64A89B7E" w:rsidR="008E563A" w:rsidRDefault="008E563A" w:rsidP="006B007B">
            <w:pPr>
              <w:ind w:firstLine="0"/>
            </w:pPr>
            <w:r>
              <w:t>1</w:t>
            </w:r>
          </w:p>
        </w:tc>
        <w:tc>
          <w:tcPr>
            <w:tcW w:w="2340" w:type="dxa"/>
          </w:tcPr>
          <w:p w14:paraId="362941FD" w14:textId="5BCD99B6" w:rsidR="008E563A" w:rsidRDefault="008E563A" w:rsidP="006B007B">
            <w:pPr>
              <w:ind w:firstLine="0"/>
            </w:pPr>
            <w:r>
              <w:t>n</w:t>
            </w:r>
          </w:p>
        </w:tc>
        <w:tc>
          <w:tcPr>
            <w:tcW w:w="1615" w:type="dxa"/>
          </w:tcPr>
          <w:p w14:paraId="67D5555C" w14:textId="4CE86BA3" w:rsidR="008E563A" w:rsidRDefault="008E563A" w:rsidP="006B007B">
            <w:pPr>
              <w:ind w:firstLine="0"/>
            </w:pPr>
            <w:r>
              <w:t>n</w:t>
            </w:r>
          </w:p>
        </w:tc>
      </w:tr>
      <w:tr w:rsidR="008E563A" w14:paraId="60FFB3B8" w14:textId="77777777" w:rsidTr="008E563A">
        <w:tc>
          <w:tcPr>
            <w:tcW w:w="3505" w:type="dxa"/>
          </w:tcPr>
          <w:p w14:paraId="5A3C643E" w14:textId="37A21EBE" w:rsidR="008E563A" w:rsidRDefault="008E563A" w:rsidP="006B007B">
            <w:pPr>
              <w:ind w:firstLine="0"/>
            </w:pPr>
            <w:r>
              <w:t xml:space="preserve">Add new </w:t>
            </w:r>
            <w:proofErr w:type="spellStart"/>
            <w:r>
              <w:t>newNode</w:t>
            </w:r>
            <w:proofErr w:type="spellEnd"/>
            <w:r>
              <w:t xml:space="preserve"> to end</w:t>
            </w:r>
          </w:p>
        </w:tc>
        <w:tc>
          <w:tcPr>
            <w:tcW w:w="1890" w:type="dxa"/>
          </w:tcPr>
          <w:p w14:paraId="59DE809A" w14:textId="336229B5" w:rsidR="008E563A" w:rsidRDefault="008E563A" w:rsidP="006B007B">
            <w:pPr>
              <w:ind w:firstLine="0"/>
            </w:pPr>
            <w:r>
              <w:t>1</w:t>
            </w:r>
          </w:p>
        </w:tc>
        <w:tc>
          <w:tcPr>
            <w:tcW w:w="2340" w:type="dxa"/>
          </w:tcPr>
          <w:p w14:paraId="47F88B3B" w14:textId="798EB10F" w:rsidR="008E563A" w:rsidRDefault="008E563A" w:rsidP="006B007B">
            <w:pPr>
              <w:ind w:firstLine="0"/>
            </w:pPr>
            <w:r>
              <w:t>n</w:t>
            </w:r>
          </w:p>
        </w:tc>
        <w:tc>
          <w:tcPr>
            <w:tcW w:w="1615" w:type="dxa"/>
          </w:tcPr>
          <w:p w14:paraId="250236DE" w14:textId="0B76345E" w:rsidR="008E563A" w:rsidRDefault="008E563A" w:rsidP="006B007B">
            <w:pPr>
              <w:ind w:firstLine="0"/>
            </w:pPr>
            <w:r>
              <w:t>n</w:t>
            </w:r>
          </w:p>
        </w:tc>
      </w:tr>
      <w:tr w:rsidR="008E563A" w14:paraId="3BC58C8C" w14:textId="77777777" w:rsidTr="008E563A">
        <w:tc>
          <w:tcPr>
            <w:tcW w:w="3505" w:type="dxa"/>
          </w:tcPr>
          <w:p w14:paraId="4C9E8836" w14:textId="2171B49F" w:rsidR="008E563A" w:rsidRDefault="008E563A" w:rsidP="006B007B">
            <w:pPr>
              <w:ind w:firstLine="0"/>
            </w:pPr>
            <w:r>
              <w:t>For each line in file</w:t>
            </w:r>
          </w:p>
        </w:tc>
        <w:tc>
          <w:tcPr>
            <w:tcW w:w="1890" w:type="dxa"/>
          </w:tcPr>
          <w:p w14:paraId="78DC6ECF" w14:textId="57E6E509" w:rsidR="008E563A" w:rsidRDefault="008E563A" w:rsidP="006B007B">
            <w:pPr>
              <w:ind w:firstLine="0"/>
            </w:pPr>
            <w:r>
              <w:t>1</w:t>
            </w:r>
          </w:p>
        </w:tc>
        <w:tc>
          <w:tcPr>
            <w:tcW w:w="2340" w:type="dxa"/>
          </w:tcPr>
          <w:p w14:paraId="3B93EA52" w14:textId="722B7366" w:rsidR="008E563A" w:rsidRDefault="008E563A" w:rsidP="006B007B">
            <w:pPr>
              <w:ind w:firstLine="0"/>
            </w:pPr>
            <w:r>
              <w:t>n</w:t>
            </w:r>
          </w:p>
        </w:tc>
        <w:tc>
          <w:tcPr>
            <w:tcW w:w="1615" w:type="dxa"/>
          </w:tcPr>
          <w:p w14:paraId="34910DA7" w14:textId="50C3C00E" w:rsidR="008E563A" w:rsidRDefault="008E563A" w:rsidP="006B007B">
            <w:pPr>
              <w:ind w:firstLine="0"/>
            </w:pPr>
            <w:r>
              <w:t>n</w:t>
            </w:r>
          </w:p>
        </w:tc>
      </w:tr>
      <w:tr w:rsidR="008E563A" w14:paraId="3B47538B" w14:textId="77777777" w:rsidTr="008E563A">
        <w:tc>
          <w:tcPr>
            <w:tcW w:w="3505" w:type="dxa"/>
          </w:tcPr>
          <w:p w14:paraId="24AD9846" w14:textId="131C1FDB" w:rsidR="008E563A" w:rsidRDefault="008E563A" w:rsidP="006B007B">
            <w:pPr>
              <w:ind w:firstLine="0"/>
            </w:pPr>
            <w:r>
              <w:t>Create vector course item</w:t>
            </w:r>
          </w:p>
        </w:tc>
        <w:tc>
          <w:tcPr>
            <w:tcW w:w="1890" w:type="dxa"/>
          </w:tcPr>
          <w:p w14:paraId="32B77EDC" w14:textId="4FED73C5" w:rsidR="008E563A" w:rsidRDefault="008E563A" w:rsidP="006B007B">
            <w:pPr>
              <w:ind w:firstLine="0"/>
            </w:pPr>
            <w:r>
              <w:t>1</w:t>
            </w:r>
          </w:p>
        </w:tc>
        <w:tc>
          <w:tcPr>
            <w:tcW w:w="2340" w:type="dxa"/>
          </w:tcPr>
          <w:p w14:paraId="448A9810" w14:textId="07F70014" w:rsidR="008E563A" w:rsidRDefault="008E563A" w:rsidP="006B007B">
            <w:pPr>
              <w:ind w:firstLine="0"/>
            </w:pPr>
            <w:r>
              <w:t>n</w:t>
            </w:r>
          </w:p>
        </w:tc>
        <w:tc>
          <w:tcPr>
            <w:tcW w:w="1615" w:type="dxa"/>
          </w:tcPr>
          <w:p w14:paraId="13F864FF" w14:textId="00ABC4FD" w:rsidR="008E563A" w:rsidRDefault="008E563A" w:rsidP="006B007B">
            <w:pPr>
              <w:ind w:firstLine="0"/>
            </w:pPr>
            <w:r>
              <w:t>n</w:t>
            </w:r>
          </w:p>
        </w:tc>
      </w:tr>
      <w:tr w:rsidR="008E563A" w14:paraId="06E28119" w14:textId="77777777" w:rsidTr="008E563A">
        <w:tc>
          <w:tcPr>
            <w:tcW w:w="3505" w:type="dxa"/>
          </w:tcPr>
          <w:p w14:paraId="3A5CCB38" w14:textId="0FD5CC77" w:rsidR="008E563A" w:rsidRDefault="008E563A" w:rsidP="006B007B">
            <w:pPr>
              <w:ind w:firstLine="0"/>
            </w:pPr>
            <w:r>
              <w:t xml:space="preserve">While </w:t>
            </w:r>
            <w:proofErr w:type="spellStart"/>
            <w:r>
              <w:t>prereq</w:t>
            </w:r>
            <w:proofErr w:type="spellEnd"/>
            <w:r>
              <w:t xml:space="preserve"> exists</w:t>
            </w:r>
          </w:p>
        </w:tc>
        <w:tc>
          <w:tcPr>
            <w:tcW w:w="1890" w:type="dxa"/>
          </w:tcPr>
          <w:p w14:paraId="14ED0760" w14:textId="637F1CD0" w:rsidR="008E563A" w:rsidRDefault="008E563A" w:rsidP="006B007B">
            <w:pPr>
              <w:ind w:firstLine="0"/>
            </w:pPr>
            <w:r>
              <w:t>1</w:t>
            </w:r>
          </w:p>
        </w:tc>
        <w:tc>
          <w:tcPr>
            <w:tcW w:w="2340" w:type="dxa"/>
          </w:tcPr>
          <w:p w14:paraId="6440B428" w14:textId="29CAA1A9" w:rsidR="008E563A" w:rsidRDefault="008E563A" w:rsidP="006B007B">
            <w:pPr>
              <w:ind w:firstLine="0"/>
            </w:pPr>
            <w:r>
              <w:t>n</w:t>
            </w:r>
          </w:p>
        </w:tc>
        <w:tc>
          <w:tcPr>
            <w:tcW w:w="1615" w:type="dxa"/>
          </w:tcPr>
          <w:p w14:paraId="214C4AE9" w14:textId="58B0C09A" w:rsidR="008E563A" w:rsidRDefault="008E563A" w:rsidP="006B007B">
            <w:pPr>
              <w:ind w:firstLine="0"/>
            </w:pPr>
            <w:r>
              <w:t>n</w:t>
            </w:r>
          </w:p>
        </w:tc>
      </w:tr>
      <w:tr w:rsidR="008E563A" w14:paraId="3466BB7D" w14:textId="77777777" w:rsidTr="008E563A">
        <w:tc>
          <w:tcPr>
            <w:tcW w:w="3505" w:type="dxa"/>
          </w:tcPr>
          <w:p w14:paraId="3A7F5541" w14:textId="024295F6" w:rsidR="008E563A" w:rsidRDefault="008E563A" w:rsidP="006B007B">
            <w:pPr>
              <w:ind w:firstLine="0"/>
            </w:pPr>
            <w:r>
              <w:t xml:space="preserve">Append </w:t>
            </w:r>
            <w:proofErr w:type="spellStart"/>
            <w:r>
              <w:t>prereq</w:t>
            </w:r>
            <w:proofErr w:type="spellEnd"/>
          </w:p>
        </w:tc>
        <w:tc>
          <w:tcPr>
            <w:tcW w:w="1890" w:type="dxa"/>
          </w:tcPr>
          <w:p w14:paraId="41F668CB" w14:textId="1E814602" w:rsidR="008E563A" w:rsidRDefault="008E563A" w:rsidP="006B007B">
            <w:pPr>
              <w:ind w:firstLine="0"/>
            </w:pPr>
            <w:r>
              <w:t>1</w:t>
            </w:r>
          </w:p>
        </w:tc>
        <w:tc>
          <w:tcPr>
            <w:tcW w:w="2340" w:type="dxa"/>
          </w:tcPr>
          <w:p w14:paraId="251F06D8" w14:textId="5DA8922E" w:rsidR="008E563A" w:rsidRDefault="008E563A" w:rsidP="006B007B">
            <w:pPr>
              <w:ind w:firstLine="0"/>
            </w:pPr>
            <w:r>
              <w:t>n</w:t>
            </w:r>
          </w:p>
        </w:tc>
        <w:tc>
          <w:tcPr>
            <w:tcW w:w="1615" w:type="dxa"/>
          </w:tcPr>
          <w:p w14:paraId="325650CE" w14:textId="0FD9B19C" w:rsidR="008E563A" w:rsidRDefault="008E563A" w:rsidP="006B007B">
            <w:pPr>
              <w:ind w:firstLine="0"/>
            </w:pPr>
            <w:r>
              <w:t>n</w:t>
            </w:r>
          </w:p>
        </w:tc>
      </w:tr>
      <w:tr w:rsidR="008E563A" w14:paraId="682AC9A1" w14:textId="77777777" w:rsidTr="008E563A">
        <w:tc>
          <w:tcPr>
            <w:tcW w:w="3505" w:type="dxa"/>
          </w:tcPr>
          <w:p w14:paraId="64337D47" w14:textId="6EF4F066" w:rsidR="008E563A" w:rsidRDefault="008E563A" w:rsidP="006B007B">
            <w:pPr>
              <w:ind w:firstLine="0"/>
            </w:pPr>
            <w:r>
              <w:t>Insert course item</w:t>
            </w:r>
          </w:p>
        </w:tc>
        <w:tc>
          <w:tcPr>
            <w:tcW w:w="1890" w:type="dxa"/>
          </w:tcPr>
          <w:p w14:paraId="265A08F3" w14:textId="60678A86" w:rsidR="008E563A" w:rsidRDefault="008E563A" w:rsidP="006B007B">
            <w:pPr>
              <w:ind w:firstLine="0"/>
            </w:pPr>
            <w:r>
              <w:t>1</w:t>
            </w:r>
          </w:p>
        </w:tc>
        <w:tc>
          <w:tcPr>
            <w:tcW w:w="2340" w:type="dxa"/>
          </w:tcPr>
          <w:p w14:paraId="67162B4A" w14:textId="26FCDAFC" w:rsidR="008E563A" w:rsidRDefault="008E563A" w:rsidP="006B007B">
            <w:pPr>
              <w:ind w:firstLine="0"/>
            </w:pPr>
            <w:r>
              <w:t>n</w:t>
            </w:r>
          </w:p>
        </w:tc>
        <w:tc>
          <w:tcPr>
            <w:tcW w:w="1615" w:type="dxa"/>
          </w:tcPr>
          <w:p w14:paraId="5887ADFE" w14:textId="2D7F6E90" w:rsidR="008E563A" w:rsidRDefault="008E563A" w:rsidP="006B007B">
            <w:pPr>
              <w:ind w:firstLine="0"/>
            </w:pPr>
            <w:r>
              <w:t>n</w:t>
            </w:r>
          </w:p>
        </w:tc>
      </w:tr>
      <w:tr w:rsidR="008E563A" w14:paraId="4B8A4F32" w14:textId="77777777" w:rsidTr="008E563A">
        <w:tc>
          <w:tcPr>
            <w:tcW w:w="3505" w:type="dxa"/>
          </w:tcPr>
          <w:p w14:paraId="49B29FB6" w14:textId="77777777" w:rsidR="008E563A" w:rsidRDefault="008E563A" w:rsidP="006B007B">
            <w:pPr>
              <w:ind w:firstLine="0"/>
            </w:pPr>
          </w:p>
        </w:tc>
        <w:tc>
          <w:tcPr>
            <w:tcW w:w="1890" w:type="dxa"/>
          </w:tcPr>
          <w:p w14:paraId="64A5F383" w14:textId="77777777" w:rsidR="008E563A" w:rsidRDefault="008E563A" w:rsidP="006B007B">
            <w:pPr>
              <w:ind w:firstLine="0"/>
            </w:pPr>
          </w:p>
        </w:tc>
        <w:tc>
          <w:tcPr>
            <w:tcW w:w="2340" w:type="dxa"/>
          </w:tcPr>
          <w:p w14:paraId="4D7BE618" w14:textId="117CA880" w:rsidR="008E563A" w:rsidRDefault="008E563A" w:rsidP="006B007B">
            <w:pPr>
              <w:ind w:firstLine="0"/>
            </w:pPr>
            <w:r>
              <w:t>Total Cost</w:t>
            </w:r>
          </w:p>
        </w:tc>
        <w:tc>
          <w:tcPr>
            <w:tcW w:w="1615" w:type="dxa"/>
          </w:tcPr>
          <w:p w14:paraId="25370A13" w14:textId="70BF5EAB" w:rsidR="008E563A" w:rsidRDefault="008E563A" w:rsidP="006B007B">
            <w:pPr>
              <w:ind w:firstLine="0"/>
            </w:pPr>
            <w:r>
              <w:t>16n+1</w:t>
            </w:r>
          </w:p>
        </w:tc>
      </w:tr>
      <w:tr w:rsidR="008E563A" w14:paraId="4C3C99D3" w14:textId="77777777" w:rsidTr="008E563A">
        <w:tc>
          <w:tcPr>
            <w:tcW w:w="3505" w:type="dxa"/>
          </w:tcPr>
          <w:p w14:paraId="140D1845" w14:textId="77777777" w:rsidR="008E563A" w:rsidRDefault="008E563A" w:rsidP="006B007B">
            <w:pPr>
              <w:ind w:firstLine="0"/>
            </w:pPr>
          </w:p>
        </w:tc>
        <w:tc>
          <w:tcPr>
            <w:tcW w:w="1890" w:type="dxa"/>
          </w:tcPr>
          <w:p w14:paraId="5568C025" w14:textId="77777777" w:rsidR="008E563A" w:rsidRDefault="008E563A" w:rsidP="006B007B">
            <w:pPr>
              <w:ind w:firstLine="0"/>
            </w:pPr>
          </w:p>
        </w:tc>
        <w:tc>
          <w:tcPr>
            <w:tcW w:w="2340" w:type="dxa"/>
          </w:tcPr>
          <w:p w14:paraId="2EA0244F" w14:textId="56E9BC23" w:rsidR="008E563A" w:rsidRDefault="008E563A" w:rsidP="006B007B">
            <w:pPr>
              <w:ind w:firstLine="0"/>
            </w:pPr>
            <w:r>
              <w:t>Runtime</w:t>
            </w:r>
          </w:p>
        </w:tc>
        <w:tc>
          <w:tcPr>
            <w:tcW w:w="1615" w:type="dxa"/>
          </w:tcPr>
          <w:p w14:paraId="509DAE82" w14:textId="2BA9860D" w:rsidR="008E563A" w:rsidRDefault="008E563A" w:rsidP="006B007B">
            <w:pPr>
              <w:ind w:firstLine="0"/>
            </w:pPr>
            <w:r>
              <w:t>O(n)</w:t>
            </w:r>
          </w:p>
        </w:tc>
      </w:tr>
    </w:tbl>
    <w:p w14:paraId="7F709E15" w14:textId="77777777" w:rsidR="008E563A" w:rsidRDefault="008E563A" w:rsidP="006B007B">
      <w:pPr>
        <w:ind w:firstLine="0"/>
      </w:pPr>
    </w:p>
    <w:p w14:paraId="2AA82B3E" w14:textId="77777777" w:rsidR="008E563A" w:rsidRDefault="008E563A" w:rsidP="006B007B">
      <w:pPr>
        <w:ind w:firstLine="0"/>
      </w:pPr>
    </w:p>
    <w:p w14:paraId="73F952F7" w14:textId="77777777" w:rsidR="008E563A" w:rsidRDefault="008E563A" w:rsidP="006B007B">
      <w:pPr>
        <w:ind w:firstLine="0"/>
      </w:pPr>
    </w:p>
    <w:p w14:paraId="37277ADA" w14:textId="77777777" w:rsidR="008E563A" w:rsidRDefault="008E563A" w:rsidP="006B007B">
      <w:pPr>
        <w:ind w:firstLine="0"/>
      </w:pPr>
    </w:p>
    <w:tbl>
      <w:tblPr>
        <w:tblStyle w:val="TableGrid"/>
        <w:tblW w:w="0" w:type="auto"/>
        <w:tblLook w:val="04A0" w:firstRow="1" w:lastRow="0" w:firstColumn="1" w:lastColumn="0" w:noHBand="0" w:noVBand="1"/>
      </w:tblPr>
      <w:tblGrid>
        <w:gridCol w:w="4585"/>
        <w:gridCol w:w="1530"/>
        <w:gridCol w:w="1980"/>
        <w:gridCol w:w="1255"/>
      </w:tblGrid>
      <w:tr w:rsidR="008E563A" w14:paraId="6ED73477" w14:textId="77777777" w:rsidTr="008E563A">
        <w:tc>
          <w:tcPr>
            <w:tcW w:w="4585" w:type="dxa"/>
          </w:tcPr>
          <w:p w14:paraId="50EE028B" w14:textId="5F20AB76" w:rsidR="008E563A" w:rsidRDefault="008E563A" w:rsidP="006B007B">
            <w:pPr>
              <w:ind w:firstLine="0"/>
            </w:pPr>
            <w:r>
              <w:lastRenderedPageBreak/>
              <w:t>Tree</w:t>
            </w:r>
          </w:p>
        </w:tc>
        <w:tc>
          <w:tcPr>
            <w:tcW w:w="1530" w:type="dxa"/>
          </w:tcPr>
          <w:p w14:paraId="55E46809" w14:textId="42478232" w:rsidR="008E563A" w:rsidRDefault="008E563A" w:rsidP="006B007B">
            <w:pPr>
              <w:ind w:firstLine="0"/>
            </w:pPr>
            <w:r>
              <w:t>Line Cost</w:t>
            </w:r>
          </w:p>
        </w:tc>
        <w:tc>
          <w:tcPr>
            <w:tcW w:w="1980" w:type="dxa"/>
          </w:tcPr>
          <w:p w14:paraId="3677FD6F" w14:textId="47C7A5D0" w:rsidR="008E563A" w:rsidRDefault="008E563A" w:rsidP="006B007B">
            <w:pPr>
              <w:ind w:firstLine="0"/>
            </w:pPr>
            <w:r>
              <w:t># Times Executed</w:t>
            </w:r>
          </w:p>
        </w:tc>
        <w:tc>
          <w:tcPr>
            <w:tcW w:w="1255" w:type="dxa"/>
          </w:tcPr>
          <w:p w14:paraId="34424ED6" w14:textId="05FB7830" w:rsidR="008E563A" w:rsidRDefault="008E563A" w:rsidP="006B007B">
            <w:pPr>
              <w:ind w:firstLine="0"/>
            </w:pPr>
            <w:r>
              <w:t>Total Cost</w:t>
            </w:r>
          </w:p>
        </w:tc>
      </w:tr>
      <w:tr w:rsidR="008E563A" w14:paraId="7C77AB98" w14:textId="77777777" w:rsidTr="008E563A">
        <w:tc>
          <w:tcPr>
            <w:tcW w:w="4585" w:type="dxa"/>
          </w:tcPr>
          <w:p w14:paraId="5104B96F" w14:textId="5DAD2A34" w:rsidR="008E563A" w:rsidRDefault="00876B44" w:rsidP="006B007B">
            <w:pPr>
              <w:ind w:firstLine="0"/>
            </w:pPr>
            <w:r>
              <w:t>Create tree</w:t>
            </w:r>
          </w:p>
        </w:tc>
        <w:tc>
          <w:tcPr>
            <w:tcW w:w="1530" w:type="dxa"/>
          </w:tcPr>
          <w:p w14:paraId="3D4AA912" w14:textId="61913F96" w:rsidR="008E563A" w:rsidRDefault="00876B44" w:rsidP="006B007B">
            <w:pPr>
              <w:ind w:firstLine="0"/>
            </w:pPr>
            <w:r>
              <w:t>1</w:t>
            </w:r>
          </w:p>
        </w:tc>
        <w:tc>
          <w:tcPr>
            <w:tcW w:w="1980" w:type="dxa"/>
          </w:tcPr>
          <w:p w14:paraId="7444F7E5" w14:textId="70F9C091" w:rsidR="008E563A" w:rsidRDefault="00876B44" w:rsidP="006B007B">
            <w:pPr>
              <w:ind w:firstLine="0"/>
            </w:pPr>
            <w:r>
              <w:t>1</w:t>
            </w:r>
          </w:p>
        </w:tc>
        <w:tc>
          <w:tcPr>
            <w:tcW w:w="1255" w:type="dxa"/>
          </w:tcPr>
          <w:p w14:paraId="14E6FCA9" w14:textId="73D39C17" w:rsidR="008E563A" w:rsidRDefault="00876B44" w:rsidP="006B007B">
            <w:pPr>
              <w:ind w:firstLine="0"/>
            </w:pPr>
            <w:r>
              <w:t>1</w:t>
            </w:r>
          </w:p>
        </w:tc>
      </w:tr>
      <w:tr w:rsidR="008E563A" w14:paraId="2E54B066" w14:textId="77777777" w:rsidTr="008E563A">
        <w:tc>
          <w:tcPr>
            <w:tcW w:w="4585" w:type="dxa"/>
          </w:tcPr>
          <w:p w14:paraId="15FEDC02" w14:textId="6DE10BAC" w:rsidR="008E563A" w:rsidRDefault="00876B44" w:rsidP="006B007B">
            <w:pPr>
              <w:ind w:firstLine="0"/>
            </w:pPr>
            <w:r>
              <w:t>Add node method</w:t>
            </w:r>
          </w:p>
        </w:tc>
        <w:tc>
          <w:tcPr>
            <w:tcW w:w="1530" w:type="dxa"/>
          </w:tcPr>
          <w:p w14:paraId="6D4B00E1" w14:textId="1C4144AC" w:rsidR="008E563A" w:rsidRDefault="00876B44" w:rsidP="006B007B">
            <w:pPr>
              <w:ind w:firstLine="0"/>
            </w:pPr>
            <w:r>
              <w:t>0</w:t>
            </w:r>
          </w:p>
        </w:tc>
        <w:tc>
          <w:tcPr>
            <w:tcW w:w="1980" w:type="dxa"/>
          </w:tcPr>
          <w:p w14:paraId="716DB4DE" w14:textId="385D6FA4" w:rsidR="008E563A" w:rsidRDefault="00876B44" w:rsidP="006B007B">
            <w:pPr>
              <w:ind w:firstLine="0"/>
            </w:pPr>
            <w:r>
              <w:t>0</w:t>
            </w:r>
          </w:p>
        </w:tc>
        <w:tc>
          <w:tcPr>
            <w:tcW w:w="1255" w:type="dxa"/>
          </w:tcPr>
          <w:p w14:paraId="18C08FAD" w14:textId="181817F8" w:rsidR="008E563A" w:rsidRDefault="00876B44" w:rsidP="006B007B">
            <w:pPr>
              <w:ind w:firstLine="0"/>
            </w:pPr>
            <w:r>
              <w:t>0</w:t>
            </w:r>
          </w:p>
        </w:tc>
      </w:tr>
      <w:tr w:rsidR="008E563A" w14:paraId="51B32CD7" w14:textId="77777777" w:rsidTr="008E563A">
        <w:tc>
          <w:tcPr>
            <w:tcW w:w="4585" w:type="dxa"/>
          </w:tcPr>
          <w:p w14:paraId="01FFF6A6" w14:textId="03C97314" w:rsidR="008E563A" w:rsidRDefault="00876B44" w:rsidP="006B007B">
            <w:pPr>
              <w:ind w:firstLine="0"/>
            </w:pPr>
            <w:r>
              <w:t>If root is null, add root</w:t>
            </w:r>
          </w:p>
        </w:tc>
        <w:tc>
          <w:tcPr>
            <w:tcW w:w="1530" w:type="dxa"/>
          </w:tcPr>
          <w:p w14:paraId="53A5FD9E" w14:textId="0EF43289" w:rsidR="008E563A" w:rsidRDefault="00876B44" w:rsidP="006B007B">
            <w:pPr>
              <w:ind w:firstLine="0"/>
            </w:pPr>
            <w:r>
              <w:t>1</w:t>
            </w:r>
          </w:p>
        </w:tc>
        <w:tc>
          <w:tcPr>
            <w:tcW w:w="1980" w:type="dxa"/>
          </w:tcPr>
          <w:p w14:paraId="21FF82E6" w14:textId="7390AEE2" w:rsidR="008E563A" w:rsidRDefault="00876B44" w:rsidP="006B007B">
            <w:pPr>
              <w:ind w:firstLine="0"/>
            </w:pPr>
            <w:r>
              <w:t>1</w:t>
            </w:r>
          </w:p>
        </w:tc>
        <w:tc>
          <w:tcPr>
            <w:tcW w:w="1255" w:type="dxa"/>
          </w:tcPr>
          <w:p w14:paraId="624D7CA2" w14:textId="6F5C3113" w:rsidR="008E563A" w:rsidRDefault="00876B44" w:rsidP="006B007B">
            <w:pPr>
              <w:ind w:firstLine="0"/>
            </w:pPr>
            <w:r>
              <w:t>1</w:t>
            </w:r>
          </w:p>
        </w:tc>
      </w:tr>
      <w:tr w:rsidR="008E563A" w14:paraId="772E966B" w14:textId="77777777" w:rsidTr="008E563A">
        <w:tc>
          <w:tcPr>
            <w:tcW w:w="4585" w:type="dxa"/>
          </w:tcPr>
          <w:p w14:paraId="61CC13B6" w14:textId="1A6401AA" w:rsidR="008E563A" w:rsidRDefault="00876B44" w:rsidP="006B007B">
            <w:pPr>
              <w:ind w:firstLine="0"/>
            </w:pPr>
            <w:r>
              <w:t>If node is less than root, add to left</w:t>
            </w:r>
          </w:p>
        </w:tc>
        <w:tc>
          <w:tcPr>
            <w:tcW w:w="1530" w:type="dxa"/>
          </w:tcPr>
          <w:p w14:paraId="6D1D24A0" w14:textId="49436026" w:rsidR="008E563A" w:rsidRDefault="00876B44" w:rsidP="006B007B">
            <w:pPr>
              <w:ind w:firstLine="0"/>
            </w:pPr>
            <w:r>
              <w:t>1</w:t>
            </w:r>
          </w:p>
        </w:tc>
        <w:tc>
          <w:tcPr>
            <w:tcW w:w="1980" w:type="dxa"/>
          </w:tcPr>
          <w:p w14:paraId="12130377" w14:textId="1091F8CF" w:rsidR="008E563A" w:rsidRDefault="00876B44" w:rsidP="006B007B">
            <w:pPr>
              <w:ind w:firstLine="0"/>
            </w:pPr>
            <w:r>
              <w:t>n</w:t>
            </w:r>
          </w:p>
        </w:tc>
        <w:tc>
          <w:tcPr>
            <w:tcW w:w="1255" w:type="dxa"/>
          </w:tcPr>
          <w:p w14:paraId="7E78B116" w14:textId="3ED397A5" w:rsidR="008E563A" w:rsidRDefault="00876B44" w:rsidP="006B007B">
            <w:pPr>
              <w:ind w:firstLine="0"/>
            </w:pPr>
            <w:r>
              <w:t>n</w:t>
            </w:r>
          </w:p>
        </w:tc>
      </w:tr>
      <w:tr w:rsidR="008E563A" w14:paraId="57C2D3B2" w14:textId="77777777" w:rsidTr="008E563A">
        <w:tc>
          <w:tcPr>
            <w:tcW w:w="4585" w:type="dxa"/>
          </w:tcPr>
          <w:p w14:paraId="514D89C5" w14:textId="2FFA8688" w:rsidR="008E563A" w:rsidRDefault="00876B44" w:rsidP="006B007B">
            <w:pPr>
              <w:ind w:firstLine="0"/>
            </w:pPr>
            <w:r>
              <w:t>If no left node</w:t>
            </w:r>
          </w:p>
        </w:tc>
        <w:tc>
          <w:tcPr>
            <w:tcW w:w="1530" w:type="dxa"/>
          </w:tcPr>
          <w:p w14:paraId="26AB30FF" w14:textId="38CC7C5A" w:rsidR="008E563A" w:rsidRDefault="00876B44" w:rsidP="006B007B">
            <w:pPr>
              <w:ind w:firstLine="0"/>
            </w:pPr>
            <w:r>
              <w:t>1</w:t>
            </w:r>
          </w:p>
        </w:tc>
        <w:tc>
          <w:tcPr>
            <w:tcW w:w="1980" w:type="dxa"/>
          </w:tcPr>
          <w:p w14:paraId="108365BB" w14:textId="4B02D578" w:rsidR="008E563A" w:rsidRDefault="00876B44" w:rsidP="006B007B">
            <w:pPr>
              <w:ind w:firstLine="0"/>
            </w:pPr>
            <w:r>
              <w:t>n</w:t>
            </w:r>
          </w:p>
        </w:tc>
        <w:tc>
          <w:tcPr>
            <w:tcW w:w="1255" w:type="dxa"/>
          </w:tcPr>
          <w:p w14:paraId="1BE2682A" w14:textId="7659EEC6" w:rsidR="008E563A" w:rsidRDefault="00876B44" w:rsidP="006B007B">
            <w:pPr>
              <w:ind w:firstLine="0"/>
            </w:pPr>
            <w:r>
              <w:t>n</w:t>
            </w:r>
          </w:p>
        </w:tc>
      </w:tr>
      <w:tr w:rsidR="008E563A" w14:paraId="63834EDE" w14:textId="77777777" w:rsidTr="008E563A">
        <w:tc>
          <w:tcPr>
            <w:tcW w:w="4585" w:type="dxa"/>
          </w:tcPr>
          <w:p w14:paraId="68403598" w14:textId="3E3CEEF9" w:rsidR="008E563A" w:rsidRDefault="00876B44" w:rsidP="006B007B">
            <w:pPr>
              <w:ind w:firstLine="0"/>
            </w:pPr>
            <w:r>
              <w:t>Node becomes left</w:t>
            </w:r>
          </w:p>
        </w:tc>
        <w:tc>
          <w:tcPr>
            <w:tcW w:w="1530" w:type="dxa"/>
          </w:tcPr>
          <w:p w14:paraId="0254F192" w14:textId="17CB6DC7" w:rsidR="008E563A" w:rsidRDefault="00876B44" w:rsidP="006B007B">
            <w:pPr>
              <w:ind w:firstLine="0"/>
            </w:pPr>
            <w:r>
              <w:t>1</w:t>
            </w:r>
          </w:p>
        </w:tc>
        <w:tc>
          <w:tcPr>
            <w:tcW w:w="1980" w:type="dxa"/>
          </w:tcPr>
          <w:p w14:paraId="0FC4305B" w14:textId="46C4463E" w:rsidR="008E563A" w:rsidRDefault="00876B44" w:rsidP="006B007B">
            <w:pPr>
              <w:ind w:firstLine="0"/>
            </w:pPr>
            <w:r>
              <w:t>n</w:t>
            </w:r>
          </w:p>
        </w:tc>
        <w:tc>
          <w:tcPr>
            <w:tcW w:w="1255" w:type="dxa"/>
          </w:tcPr>
          <w:p w14:paraId="747FBD05" w14:textId="732A09ED" w:rsidR="008E563A" w:rsidRDefault="00876B44" w:rsidP="006B007B">
            <w:pPr>
              <w:ind w:firstLine="0"/>
            </w:pPr>
            <w:r>
              <w:t>n</w:t>
            </w:r>
          </w:p>
        </w:tc>
      </w:tr>
      <w:tr w:rsidR="008E563A" w14:paraId="7F625305" w14:textId="77777777" w:rsidTr="008E563A">
        <w:tc>
          <w:tcPr>
            <w:tcW w:w="4585" w:type="dxa"/>
          </w:tcPr>
          <w:p w14:paraId="3F7583C6" w14:textId="12FD6499" w:rsidR="008E563A" w:rsidRDefault="00876B44" w:rsidP="006B007B">
            <w:pPr>
              <w:ind w:firstLine="0"/>
            </w:pPr>
            <w:r>
              <w:t>If node is greater than root, add to right</w:t>
            </w:r>
          </w:p>
        </w:tc>
        <w:tc>
          <w:tcPr>
            <w:tcW w:w="1530" w:type="dxa"/>
          </w:tcPr>
          <w:p w14:paraId="1A4D16B4" w14:textId="723F200A" w:rsidR="008E563A" w:rsidRDefault="00876B44" w:rsidP="006B007B">
            <w:pPr>
              <w:ind w:firstLine="0"/>
            </w:pPr>
            <w:r>
              <w:t>1</w:t>
            </w:r>
          </w:p>
        </w:tc>
        <w:tc>
          <w:tcPr>
            <w:tcW w:w="1980" w:type="dxa"/>
          </w:tcPr>
          <w:p w14:paraId="1A6CADB7" w14:textId="72C796B5" w:rsidR="008E563A" w:rsidRDefault="00876B44" w:rsidP="006B007B">
            <w:pPr>
              <w:ind w:firstLine="0"/>
            </w:pPr>
            <w:r>
              <w:t>n</w:t>
            </w:r>
          </w:p>
        </w:tc>
        <w:tc>
          <w:tcPr>
            <w:tcW w:w="1255" w:type="dxa"/>
          </w:tcPr>
          <w:p w14:paraId="56511368" w14:textId="2ECBCDCC" w:rsidR="008E563A" w:rsidRDefault="00876B44" w:rsidP="006B007B">
            <w:pPr>
              <w:ind w:firstLine="0"/>
            </w:pPr>
            <w:r>
              <w:t>n</w:t>
            </w:r>
          </w:p>
        </w:tc>
      </w:tr>
      <w:tr w:rsidR="008E563A" w14:paraId="537163EB" w14:textId="77777777" w:rsidTr="008E563A">
        <w:tc>
          <w:tcPr>
            <w:tcW w:w="4585" w:type="dxa"/>
          </w:tcPr>
          <w:p w14:paraId="6B229F08" w14:textId="4AB9BABD" w:rsidR="008E563A" w:rsidRDefault="00876B44" w:rsidP="006B007B">
            <w:pPr>
              <w:ind w:firstLine="0"/>
            </w:pPr>
            <w:r>
              <w:t>If no right node</w:t>
            </w:r>
          </w:p>
        </w:tc>
        <w:tc>
          <w:tcPr>
            <w:tcW w:w="1530" w:type="dxa"/>
          </w:tcPr>
          <w:p w14:paraId="2A3BDAC3" w14:textId="7ABD1B09" w:rsidR="008E563A" w:rsidRDefault="00876B44" w:rsidP="006B007B">
            <w:pPr>
              <w:ind w:firstLine="0"/>
            </w:pPr>
            <w:r>
              <w:t>1</w:t>
            </w:r>
          </w:p>
        </w:tc>
        <w:tc>
          <w:tcPr>
            <w:tcW w:w="1980" w:type="dxa"/>
          </w:tcPr>
          <w:p w14:paraId="55443132" w14:textId="6DED83F4" w:rsidR="008E563A" w:rsidRDefault="00876B44" w:rsidP="006B007B">
            <w:pPr>
              <w:ind w:firstLine="0"/>
            </w:pPr>
            <w:r>
              <w:t>n</w:t>
            </w:r>
          </w:p>
        </w:tc>
        <w:tc>
          <w:tcPr>
            <w:tcW w:w="1255" w:type="dxa"/>
          </w:tcPr>
          <w:p w14:paraId="34203A82" w14:textId="5BA2D8F5" w:rsidR="008E563A" w:rsidRDefault="00876B44" w:rsidP="006B007B">
            <w:pPr>
              <w:ind w:firstLine="0"/>
            </w:pPr>
            <w:r>
              <w:t>n</w:t>
            </w:r>
          </w:p>
        </w:tc>
      </w:tr>
      <w:tr w:rsidR="008E563A" w14:paraId="62CFE1AC" w14:textId="77777777" w:rsidTr="008E563A">
        <w:tc>
          <w:tcPr>
            <w:tcW w:w="4585" w:type="dxa"/>
          </w:tcPr>
          <w:p w14:paraId="40130E48" w14:textId="6EEC0D8F" w:rsidR="008E563A" w:rsidRDefault="00876B44" w:rsidP="006B007B">
            <w:pPr>
              <w:ind w:firstLine="0"/>
            </w:pPr>
            <w:r>
              <w:t>Node becomes right</w:t>
            </w:r>
          </w:p>
        </w:tc>
        <w:tc>
          <w:tcPr>
            <w:tcW w:w="1530" w:type="dxa"/>
          </w:tcPr>
          <w:p w14:paraId="3617A6D1" w14:textId="43C32EC4" w:rsidR="008E563A" w:rsidRDefault="00876B44" w:rsidP="006B007B">
            <w:pPr>
              <w:ind w:firstLine="0"/>
            </w:pPr>
            <w:r>
              <w:t>1</w:t>
            </w:r>
          </w:p>
        </w:tc>
        <w:tc>
          <w:tcPr>
            <w:tcW w:w="1980" w:type="dxa"/>
          </w:tcPr>
          <w:p w14:paraId="44675E6B" w14:textId="4BEC1E8D" w:rsidR="008E563A" w:rsidRDefault="00876B44" w:rsidP="006B007B">
            <w:pPr>
              <w:ind w:firstLine="0"/>
            </w:pPr>
            <w:r>
              <w:t>n</w:t>
            </w:r>
          </w:p>
        </w:tc>
        <w:tc>
          <w:tcPr>
            <w:tcW w:w="1255" w:type="dxa"/>
          </w:tcPr>
          <w:p w14:paraId="4C9DF514" w14:textId="116A24A5" w:rsidR="008E563A" w:rsidRDefault="00876B44" w:rsidP="006B007B">
            <w:pPr>
              <w:ind w:firstLine="0"/>
            </w:pPr>
            <w:r>
              <w:t>n</w:t>
            </w:r>
          </w:p>
        </w:tc>
      </w:tr>
      <w:tr w:rsidR="008E563A" w14:paraId="25A7198E" w14:textId="77777777" w:rsidTr="008E563A">
        <w:tc>
          <w:tcPr>
            <w:tcW w:w="4585" w:type="dxa"/>
          </w:tcPr>
          <w:p w14:paraId="5C11626B" w14:textId="7FA3DB3E" w:rsidR="008E563A" w:rsidRDefault="00876B44" w:rsidP="006B007B">
            <w:pPr>
              <w:ind w:firstLine="0"/>
            </w:pPr>
            <w:r>
              <w:t>For each line in file</w:t>
            </w:r>
          </w:p>
        </w:tc>
        <w:tc>
          <w:tcPr>
            <w:tcW w:w="1530" w:type="dxa"/>
          </w:tcPr>
          <w:p w14:paraId="21F98208" w14:textId="31E5F0D7" w:rsidR="008E563A" w:rsidRDefault="00876B44" w:rsidP="006B007B">
            <w:pPr>
              <w:ind w:firstLine="0"/>
            </w:pPr>
            <w:r>
              <w:t>1</w:t>
            </w:r>
          </w:p>
        </w:tc>
        <w:tc>
          <w:tcPr>
            <w:tcW w:w="1980" w:type="dxa"/>
          </w:tcPr>
          <w:p w14:paraId="7BFE3A9B" w14:textId="3C5CEB41" w:rsidR="008E563A" w:rsidRDefault="00876B44" w:rsidP="006B007B">
            <w:pPr>
              <w:ind w:firstLine="0"/>
            </w:pPr>
            <w:r>
              <w:t>n</w:t>
            </w:r>
          </w:p>
        </w:tc>
        <w:tc>
          <w:tcPr>
            <w:tcW w:w="1255" w:type="dxa"/>
          </w:tcPr>
          <w:p w14:paraId="631B3402" w14:textId="300C8829" w:rsidR="008E563A" w:rsidRDefault="00876B44" w:rsidP="006B007B">
            <w:pPr>
              <w:ind w:firstLine="0"/>
            </w:pPr>
            <w:r>
              <w:t>n</w:t>
            </w:r>
          </w:p>
        </w:tc>
      </w:tr>
      <w:tr w:rsidR="008E563A" w14:paraId="74357E87" w14:textId="77777777" w:rsidTr="008E563A">
        <w:tc>
          <w:tcPr>
            <w:tcW w:w="4585" w:type="dxa"/>
          </w:tcPr>
          <w:p w14:paraId="168C147C" w14:textId="35F35585" w:rsidR="008E563A" w:rsidRDefault="00876B44" w:rsidP="006B007B">
            <w:pPr>
              <w:ind w:firstLine="0"/>
            </w:pPr>
            <w:r>
              <w:t>Create vector course item</w:t>
            </w:r>
          </w:p>
        </w:tc>
        <w:tc>
          <w:tcPr>
            <w:tcW w:w="1530" w:type="dxa"/>
          </w:tcPr>
          <w:p w14:paraId="16FA9FDB" w14:textId="5D554790" w:rsidR="008E563A" w:rsidRDefault="00876B44" w:rsidP="006B007B">
            <w:pPr>
              <w:ind w:firstLine="0"/>
            </w:pPr>
            <w:r>
              <w:t>1</w:t>
            </w:r>
          </w:p>
        </w:tc>
        <w:tc>
          <w:tcPr>
            <w:tcW w:w="1980" w:type="dxa"/>
          </w:tcPr>
          <w:p w14:paraId="27D360FD" w14:textId="53B9E2E5" w:rsidR="008E563A" w:rsidRDefault="00876B44" w:rsidP="006B007B">
            <w:pPr>
              <w:ind w:firstLine="0"/>
            </w:pPr>
            <w:r>
              <w:t>n</w:t>
            </w:r>
          </w:p>
        </w:tc>
        <w:tc>
          <w:tcPr>
            <w:tcW w:w="1255" w:type="dxa"/>
          </w:tcPr>
          <w:p w14:paraId="733C87E0" w14:textId="6BD06BE7" w:rsidR="008E563A" w:rsidRDefault="00876B44" w:rsidP="006B007B">
            <w:pPr>
              <w:ind w:firstLine="0"/>
            </w:pPr>
            <w:r>
              <w:t>n</w:t>
            </w:r>
          </w:p>
        </w:tc>
      </w:tr>
      <w:tr w:rsidR="008E563A" w14:paraId="7AF1CB7A" w14:textId="77777777" w:rsidTr="008E563A">
        <w:tc>
          <w:tcPr>
            <w:tcW w:w="4585" w:type="dxa"/>
          </w:tcPr>
          <w:p w14:paraId="4343FF72" w14:textId="09DF79EB" w:rsidR="008E563A" w:rsidRDefault="00876B44" w:rsidP="006B007B">
            <w:pPr>
              <w:ind w:firstLine="0"/>
            </w:pPr>
            <w:r>
              <w:t xml:space="preserve">While </w:t>
            </w:r>
            <w:proofErr w:type="spellStart"/>
            <w:r>
              <w:t>prereq</w:t>
            </w:r>
            <w:proofErr w:type="spellEnd"/>
            <w:r>
              <w:t xml:space="preserve"> exists</w:t>
            </w:r>
          </w:p>
        </w:tc>
        <w:tc>
          <w:tcPr>
            <w:tcW w:w="1530" w:type="dxa"/>
          </w:tcPr>
          <w:p w14:paraId="22ABA2BD" w14:textId="2BA748E3" w:rsidR="008E563A" w:rsidRDefault="00876B44" w:rsidP="006B007B">
            <w:pPr>
              <w:ind w:firstLine="0"/>
            </w:pPr>
            <w:r>
              <w:t>1</w:t>
            </w:r>
          </w:p>
        </w:tc>
        <w:tc>
          <w:tcPr>
            <w:tcW w:w="1980" w:type="dxa"/>
          </w:tcPr>
          <w:p w14:paraId="2D8EFCD6" w14:textId="1D425392" w:rsidR="008E563A" w:rsidRDefault="00876B44" w:rsidP="006B007B">
            <w:pPr>
              <w:ind w:firstLine="0"/>
            </w:pPr>
            <w:r>
              <w:t>n</w:t>
            </w:r>
          </w:p>
        </w:tc>
        <w:tc>
          <w:tcPr>
            <w:tcW w:w="1255" w:type="dxa"/>
          </w:tcPr>
          <w:p w14:paraId="61865EDA" w14:textId="35C8630C" w:rsidR="008E563A" w:rsidRDefault="00876B44" w:rsidP="006B007B">
            <w:pPr>
              <w:ind w:firstLine="0"/>
            </w:pPr>
            <w:r>
              <w:t>n</w:t>
            </w:r>
          </w:p>
        </w:tc>
      </w:tr>
      <w:tr w:rsidR="008E563A" w14:paraId="2A136308" w14:textId="77777777" w:rsidTr="008E563A">
        <w:tc>
          <w:tcPr>
            <w:tcW w:w="4585" w:type="dxa"/>
          </w:tcPr>
          <w:p w14:paraId="2917F1F2" w14:textId="3E90A697" w:rsidR="008E563A" w:rsidRDefault="00876B44" w:rsidP="006B007B">
            <w:pPr>
              <w:ind w:firstLine="0"/>
            </w:pPr>
            <w:r>
              <w:t xml:space="preserve">Append </w:t>
            </w:r>
            <w:proofErr w:type="spellStart"/>
            <w:r>
              <w:t>prereq</w:t>
            </w:r>
            <w:proofErr w:type="spellEnd"/>
          </w:p>
        </w:tc>
        <w:tc>
          <w:tcPr>
            <w:tcW w:w="1530" w:type="dxa"/>
          </w:tcPr>
          <w:p w14:paraId="16A996AD" w14:textId="4BA403AE" w:rsidR="008E563A" w:rsidRDefault="00876B44" w:rsidP="006B007B">
            <w:pPr>
              <w:ind w:firstLine="0"/>
            </w:pPr>
            <w:r>
              <w:t>1</w:t>
            </w:r>
          </w:p>
        </w:tc>
        <w:tc>
          <w:tcPr>
            <w:tcW w:w="1980" w:type="dxa"/>
          </w:tcPr>
          <w:p w14:paraId="03062273" w14:textId="148CBC7E" w:rsidR="008E563A" w:rsidRDefault="00876B44" w:rsidP="006B007B">
            <w:pPr>
              <w:ind w:firstLine="0"/>
            </w:pPr>
            <w:r>
              <w:t>n</w:t>
            </w:r>
          </w:p>
        </w:tc>
        <w:tc>
          <w:tcPr>
            <w:tcW w:w="1255" w:type="dxa"/>
          </w:tcPr>
          <w:p w14:paraId="1D6440B7" w14:textId="638C8D03" w:rsidR="008E563A" w:rsidRDefault="00876B44" w:rsidP="006B007B">
            <w:pPr>
              <w:ind w:firstLine="0"/>
            </w:pPr>
            <w:r>
              <w:t>n</w:t>
            </w:r>
          </w:p>
        </w:tc>
      </w:tr>
      <w:tr w:rsidR="008E563A" w14:paraId="048CB445" w14:textId="77777777" w:rsidTr="008E563A">
        <w:tc>
          <w:tcPr>
            <w:tcW w:w="4585" w:type="dxa"/>
          </w:tcPr>
          <w:p w14:paraId="44CAFD60" w14:textId="4EF405C5" w:rsidR="008E563A" w:rsidRDefault="00876B44" w:rsidP="006B007B">
            <w:pPr>
              <w:ind w:firstLine="0"/>
            </w:pPr>
            <w:r>
              <w:t>Insert course item</w:t>
            </w:r>
          </w:p>
        </w:tc>
        <w:tc>
          <w:tcPr>
            <w:tcW w:w="1530" w:type="dxa"/>
          </w:tcPr>
          <w:p w14:paraId="3A67330D" w14:textId="6E2E1488" w:rsidR="008E563A" w:rsidRDefault="00876B44" w:rsidP="006B007B">
            <w:pPr>
              <w:ind w:firstLine="0"/>
            </w:pPr>
            <w:r>
              <w:t>1</w:t>
            </w:r>
          </w:p>
        </w:tc>
        <w:tc>
          <w:tcPr>
            <w:tcW w:w="1980" w:type="dxa"/>
          </w:tcPr>
          <w:p w14:paraId="241E5822" w14:textId="7627E6F1" w:rsidR="008E563A" w:rsidRDefault="00876B44" w:rsidP="006B007B">
            <w:pPr>
              <w:ind w:firstLine="0"/>
            </w:pPr>
            <w:r>
              <w:t>n</w:t>
            </w:r>
          </w:p>
        </w:tc>
        <w:tc>
          <w:tcPr>
            <w:tcW w:w="1255" w:type="dxa"/>
          </w:tcPr>
          <w:p w14:paraId="3B27E519" w14:textId="220A9B23" w:rsidR="008E563A" w:rsidRDefault="00876B44" w:rsidP="006B007B">
            <w:pPr>
              <w:ind w:firstLine="0"/>
            </w:pPr>
            <w:r>
              <w:t>n</w:t>
            </w:r>
          </w:p>
        </w:tc>
      </w:tr>
      <w:tr w:rsidR="008E563A" w14:paraId="66F2AC87" w14:textId="77777777" w:rsidTr="008E563A">
        <w:tc>
          <w:tcPr>
            <w:tcW w:w="4585" w:type="dxa"/>
          </w:tcPr>
          <w:p w14:paraId="24EC79C9" w14:textId="77777777" w:rsidR="008E563A" w:rsidRDefault="008E563A" w:rsidP="006B007B">
            <w:pPr>
              <w:ind w:firstLine="0"/>
            </w:pPr>
          </w:p>
        </w:tc>
        <w:tc>
          <w:tcPr>
            <w:tcW w:w="1530" w:type="dxa"/>
          </w:tcPr>
          <w:p w14:paraId="1F08C8C5" w14:textId="77777777" w:rsidR="008E563A" w:rsidRDefault="008E563A" w:rsidP="006B007B">
            <w:pPr>
              <w:ind w:firstLine="0"/>
            </w:pPr>
          </w:p>
        </w:tc>
        <w:tc>
          <w:tcPr>
            <w:tcW w:w="1980" w:type="dxa"/>
          </w:tcPr>
          <w:p w14:paraId="2F0B029D" w14:textId="19FD410B" w:rsidR="008E563A" w:rsidRDefault="00876B44" w:rsidP="006B007B">
            <w:pPr>
              <w:ind w:firstLine="0"/>
            </w:pPr>
            <w:r>
              <w:t>Total Cost</w:t>
            </w:r>
          </w:p>
        </w:tc>
        <w:tc>
          <w:tcPr>
            <w:tcW w:w="1255" w:type="dxa"/>
          </w:tcPr>
          <w:p w14:paraId="546FFABB" w14:textId="088BA9B2" w:rsidR="008E563A" w:rsidRDefault="00876B44" w:rsidP="006B007B">
            <w:pPr>
              <w:ind w:firstLine="0"/>
            </w:pPr>
            <w:r>
              <w:t>11n+2</w:t>
            </w:r>
          </w:p>
        </w:tc>
      </w:tr>
      <w:tr w:rsidR="008E563A" w14:paraId="4C14C914" w14:textId="77777777" w:rsidTr="008E563A">
        <w:tc>
          <w:tcPr>
            <w:tcW w:w="4585" w:type="dxa"/>
          </w:tcPr>
          <w:p w14:paraId="3535A5DC" w14:textId="77777777" w:rsidR="008E563A" w:rsidRDefault="008E563A" w:rsidP="006B007B">
            <w:pPr>
              <w:ind w:firstLine="0"/>
            </w:pPr>
          </w:p>
        </w:tc>
        <w:tc>
          <w:tcPr>
            <w:tcW w:w="1530" w:type="dxa"/>
          </w:tcPr>
          <w:p w14:paraId="6628B9C4" w14:textId="77777777" w:rsidR="008E563A" w:rsidRDefault="008E563A" w:rsidP="006B007B">
            <w:pPr>
              <w:ind w:firstLine="0"/>
            </w:pPr>
          </w:p>
        </w:tc>
        <w:tc>
          <w:tcPr>
            <w:tcW w:w="1980" w:type="dxa"/>
          </w:tcPr>
          <w:p w14:paraId="436B9408" w14:textId="1108186C" w:rsidR="008E563A" w:rsidRDefault="00876B44" w:rsidP="006B007B">
            <w:pPr>
              <w:ind w:firstLine="0"/>
            </w:pPr>
            <w:r>
              <w:t>Runtime</w:t>
            </w:r>
          </w:p>
        </w:tc>
        <w:tc>
          <w:tcPr>
            <w:tcW w:w="1255" w:type="dxa"/>
          </w:tcPr>
          <w:p w14:paraId="111ACC1A" w14:textId="17F46403" w:rsidR="008E563A" w:rsidRDefault="00876B44" w:rsidP="006B007B">
            <w:pPr>
              <w:ind w:firstLine="0"/>
            </w:pPr>
            <w:r>
              <w:t>O(n)</w:t>
            </w:r>
          </w:p>
        </w:tc>
      </w:tr>
    </w:tbl>
    <w:p w14:paraId="323E8A48" w14:textId="77777777" w:rsidR="008E563A" w:rsidRDefault="008E563A" w:rsidP="006B007B">
      <w:pPr>
        <w:ind w:firstLine="0"/>
      </w:pPr>
    </w:p>
    <w:p w14:paraId="69A332AE" w14:textId="3B173203" w:rsidR="008E563A" w:rsidRDefault="006F3245" w:rsidP="006B007B">
      <w:pPr>
        <w:ind w:firstLine="0"/>
      </w:pPr>
      <w:r>
        <w:tab/>
      </w:r>
      <w:r w:rsidR="001B5CC2">
        <w:t>One advantage of the vector method is that it is the fastest method for reading a file and adding course objects. As the files is parsed, each item is appended to the end of a vector, making this a very straightforward method. Out of the three methods, the runtime was the shortest at 5n+1, however, they all shared the same notation of O(n). A disadvantage of the vector method would be searching the list for a specific course. The program must check each item within the vector until a match is found.</w:t>
      </w:r>
    </w:p>
    <w:p w14:paraId="3B183D86" w14:textId="6F232FF0" w:rsidR="001B5CC2" w:rsidRDefault="001B5CC2" w:rsidP="006B007B">
      <w:pPr>
        <w:ind w:firstLine="0"/>
      </w:pPr>
      <w:r>
        <w:tab/>
      </w:r>
      <w:r w:rsidR="00542464">
        <w:t xml:space="preserve">One advantage of hash tables is that you </w:t>
      </w:r>
      <w:r w:rsidR="00E22443">
        <w:t>can</w:t>
      </w:r>
      <w:r w:rsidR="00542464">
        <w:t xml:space="preserve"> quickly search a list. </w:t>
      </w:r>
      <w:r w:rsidR="00E22443">
        <w:t xml:space="preserve">After creating a key, the locations of a given course will be known, and it can easily be searched and printed. However, it is a slower implementation when creating the initial list, as each item needs a respective key given to it, and a spot needs to be found to insert each course. Hash tables also do not lend themselves to sorting, thus the table itself cannot be sorted. To print an alphanumerical list, each value must be extracted, sorted, and then printed. </w:t>
      </w:r>
    </w:p>
    <w:p w14:paraId="0D24B89D" w14:textId="4D6BAF0C" w:rsidR="00E22443" w:rsidRDefault="00E22443" w:rsidP="006B007B">
      <w:pPr>
        <w:ind w:firstLine="0"/>
      </w:pPr>
      <w:r>
        <w:tab/>
        <w:t xml:space="preserve">One advantage of Binary tree is that they are faster to search than the vector method. When the course being searched for is known, it is easy to run down the tree until the value is </w:t>
      </w:r>
      <w:r>
        <w:lastRenderedPageBreak/>
        <w:t>found. However, it is not as easy as a hash table, but it is faster than the vector method. The tree may have to search every element if the tree ended up with only left leaves, thus putting the search time at O(h), where h is the height of the tree.</w:t>
      </w:r>
    </w:p>
    <w:p w14:paraId="7731A68A" w14:textId="191C75BA" w:rsidR="00E22443" w:rsidRDefault="00E22443" w:rsidP="006B007B">
      <w:pPr>
        <w:ind w:firstLine="0"/>
      </w:pPr>
      <w:r>
        <w:tab/>
        <w:t>For this project, I would recommend the vector sort method. Being able to quickly sort to print the entire catalog would be valuable to a client so they are able to see each item and its value. While there is a loss of time when searching, the utility that it provides would be more beneficial.</w:t>
      </w:r>
    </w:p>
    <w:p w14:paraId="7EF38B46" w14:textId="77777777" w:rsidR="008E563A" w:rsidRDefault="008E563A" w:rsidP="006B007B">
      <w:pPr>
        <w:ind w:firstLine="0"/>
      </w:pPr>
    </w:p>
    <w:p w14:paraId="1D551892" w14:textId="77777777" w:rsidR="008E563A" w:rsidRDefault="008E563A" w:rsidP="006B007B">
      <w:pPr>
        <w:ind w:firstLine="0"/>
      </w:pPr>
    </w:p>
    <w:p w14:paraId="5EDC2B55" w14:textId="77777777" w:rsidR="008E563A" w:rsidRDefault="008E563A" w:rsidP="006B007B">
      <w:pPr>
        <w:ind w:firstLine="0"/>
      </w:pPr>
    </w:p>
    <w:p w14:paraId="60484C7B" w14:textId="77777777" w:rsidR="008E563A" w:rsidRDefault="008E563A" w:rsidP="006B007B">
      <w:pPr>
        <w:ind w:firstLine="0"/>
      </w:pPr>
    </w:p>
    <w:p w14:paraId="4A97319D" w14:textId="77777777" w:rsidR="008E563A" w:rsidRPr="007009A8" w:rsidRDefault="008E563A" w:rsidP="006B007B">
      <w:pPr>
        <w:ind w:firstLine="0"/>
      </w:pPr>
    </w:p>
    <w:sectPr w:rsidR="008E563A" w:rsidRPr="007009A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AD145" w14:textId="77777777" w:rsidR="008A71D7" w:rsidRDefault="008A71D7">
      <w:pPr>
        <w:spacing w:line="240" w:lineRule="auto"/>
      </w:pPr>
      <w:r>
        <w:separator/>
      </w:r>
    </w:p>
  </w:endnote>
  <w:endnote w:type="continuationSeparator" w:id="0">
    <w:p w14:paraId="191DD334" w14:textId="77777777" w:rsidR="008A71D7" w:rsidRDefault="008A71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644B8" w14:textId="77777777" w:rsidR="008A71D7" w:rsidRDefault="008A71D7">
      <w:pPr>
        <w:spacing w:line="240" w:lineRule="auto"/>
      </w:pPr>
      <w:r>
        <w:separator/>
      </w:r>
    </w:p>
  </w:footnote>
  <w:footnote w:type="continuationSeparator" w:id="0">
    <w:p w14:paraId="4340D7BC" w14:textId="77777777" w:rsidR="008A71D7" w:rsidRDefault="008A71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C237C" w14:textId="79CCADE7" w:rsidR="00E614DD" w:rsidRDefault="00210EE9">
    <w:pPr>
      <w:pStyle w:val="Header"/>
    </w:pPr>
    <w:r>
      <w:t>Bowers</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6A25A" w14:textId="292A6B78" w:rsidR="00E614DD" w:rsidRDefault="007009A8">
    <w:pPr>
      <w:pStyle w:val="Header"/>
    </w:pPr>
    <w:r>
      <w:t>Bowers</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08952939">
    <w:abstractNumId w:val="9"/>
  </w:num>
  <w:num w:numId="2" w16cid:durableId="2040348285">
    <w:abstractNumId w:val="7"/>
  </w:num>
  <w:num w:numId="3" w16cid:durableId="1184057659">
    <w:abstractNumId w:val="6"/>
  </w:num>
  <w:num w:numId="4" w16cid:durableId="1790125786">
    <w:abstractNumId w:val="5"/>
  </w:num>
  <w:num w:numId="5" w16cid:durableId="1730768646">
    <w:abstractNumId w:val="4"/>
  </w:num>
  <w:num w:numId="6" w16cid:durableId="486091815">
    <w:abstractNumId w:val="8"/>
  </w:num>
  <w:num w:numId="7" w16cid:durableId="1334842343">
    <w:abstractNumId w:val="3"/>
  </w:num>
  <w:num w:numId="8" w16cid:durableId="657654727">
    <w:abstractNumId w:val="2"/>
  </w:num>
  <w:num w:numId="9" w16cid:durableId="2071339998">
    <w:abstractNumId w:val="1"/>
  </w:num>
  <w:num w:numId="10" w16cid:durableId="229577233">
    <w:abstractNumId w:val="0"/>
  </w:num>
  <w:num w:numId="11" w16cid:durableId="1649356461">
    <w:abstractNumId w:val="12"/>
  </w:num>
  <w:num w:numId="12" w16cid:durableId="815729380">
    <w:abstractNumId w:val="17"/>
  </w:num>
  <w:num w:numId="13" w16cid:durableId="249048571">
    <w:abstractNumId w:val="18"/>
  </w:num>
  <w:num w:numId="14" w16cid:durableId="2128504239">
    <w:abstractNumId w:val="14"/>
  </w:num>
  <w:num w:numId="15" w16cid:durableId="1742169287">
    <w:abstractNumId w:val="20"/>
  </w:num>
  <w:num w:numId="16" w16cid:durableId="817382372">
    <w:abstractNumId w:val="16"/>
  </w:num>
  <w:num w:numId="17" w16cid:durableId="752823656">
    <w:abstractNumId w:val="11"/>
  </w:num>
  <w:num w:numId="18" w16cid:durableId="1101997605">
    <w:abstractNumId w:val="10"/>
  </w:num>
  <w:num w:numId="19" w16cid:durableId="1461024897">
    <w:abstractNumId w:val="15"/>
  </w:num>
  <w:num w:numId="20" w16cid:durableId="1528524724">
    <w:abstractNumId w:val="21"/>
  </w:num>
  <w:num w:numId="21" w16cid:durableId="732891270">
    <w:abstractNumId w:val="13"/>
  </w:num>
  <w:num w:numId="22" w16cid:durableId="15188838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9A8"/>
    <w:rsid w:val="00024884"/>
    <w:rsid w:val="00040CBB"/>
    <w:rsid w:val="000B78C8"/>
    <w:rsid w:val="001463B2"/>
    <w:rsid w:val="001B5CC2"/>
    <w:rsid w:val="001F62C0"/>
    <w:rsid w:val="00210EE9"/>
    <w:rsid w:val="002233B3"/>
    <w:rsid w:val="00245E02"/>
    <w:rsid w:val="00311923"/>
    <w:rsid w:val="00353B66"/>
    <w:rsid w:val="004A2675"/>
    <w:rsid w:val="004F7139"/>
    <w:rsid w:val="00542464"/>
    <w:rsid w:val="005D5C50"/>
    <w:rsid w:val="00691EC1"/>
    <w:rsid w:val="006B007B"/>
    <w:rsid w:val="006F3245"/>
    <w:rsid w:val="006F7036"/>
    <w:rsid w:val="007009A8"/>
    <w:rsid w:val="007C53FB"/>
    <w:rsid w:val="00876B44"/>
    <w:rsid w:val="008A71D7"/>
    <w:rsid w:val="008B7D18"/>
    <w:rsid w:val="008E563A"/>
    <w:rsid w:val="008F1F97"/>
    <w:rsid w:val="008F4052"/>
    <w:rsid w:val="009D4EB3"/>
    <w:rsid w:val="00AB6B09"/>
    <w:rsid w:val="00B13D1B"/>
    <w:rsid w:val="00B818DF"/>
    <w:rsid w:val="00B95AC1"/>
    <w:rsid w:val="00BF52B6"/>
    <w:rsid w:val="00D52117"/>
    <w:rsid w:val="00DB0D39"/>
    <w:rsid w:val="00E14005"/>
    <w:rsid w:val="00E22443"/>
    <w:rsid w:val="00E4234F"/>
    <w:rsid w:val="00E614DD"/>
    <w:rsid w:val="00EC2C53"/>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567B2"/>
  <w15:chartTrackingRefBased/>
  <w15:docId w15:val="{9DCFC7D8-E9D7-4E83-87AE-C8BD1464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aso\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489EBF-4D5C-4B58-B01A-50E0D7C35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75</TotalTime>
  <Pages>11</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Bowers</dc:creator>
  <cp:keywords/>
  <dc:description/>
  <cp:lastModifiedBy>Doug Bowers</cp:lastModifiedBy>
  <cp:revision>15</cp:revision>
  <dcterms:created xsi:type="dcterms:W3CDTF">2024-04-12T00:42:00Z</dcterms:created>
  <dcterms:modified xsi:type="dcterms:W3CDTF">2024-04-12T01:56:00Z</dcterms:modified>
  <cp:version/>
</cp:coreProperties>
</file>